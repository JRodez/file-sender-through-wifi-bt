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1"/>
      </w:tblGrid>
      <w:tr w:rsidR="004B7E44" w14:paraId="6F8A3EE6" w14:textId="77777777" w:rsidTr="00CB1D77">
        <w:trPr>
          <w:trHeight w:val="2550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</w:tcPr>
          <w:p w14:paraId="560AA7CA" w14:textId="4929C810" w:rsidR="004B7E44" w:rsidRDefault="000D53E6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A11D232" wp14:editId="6A90A217">
                      <wp:simplePos x="0" y="0"/>
                      <wp:positionH relativeFrom="column">
                        <wp:posOffset>-70244</wp:posOffset>
                      </wp:positionH>
                      <wp:positionV relativeFrom="paragraph">
                        <wp:posOffset>-609666</wp:posOffset>
                      </wp:positionV>
                      <wp:extent cx="5121486" cy="1828800"/>
                      <wp:effectExtent l="0" t="0" r="0" b="0"/>
                      <wp:wrapNone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1486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8B1CE" w14:textId="4525DED8" w:rsidR="00AD549C" w:rsidRPr="00BB20BA" w:rsidRDefault="00AD549C" w:rsidP="00CD4F7D">
                                  <w:pPr>
                                    <w:pStyle w:val="Titre"/>
                                    <w:spacing w:line="276" w:lineRule="auto"/>
                                    <w:jc w:val="left"/>
                                    <w:rPr>
                                      <w:rFonts w:ascii="Poppins SemiBold" w:hAnsi="Poppins SemiBold" w:cs="Poppins SemiBold"/>
                                      <w:b w:val="0"/>
                                      <w:bCs/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</w:pPr>
                                  <w:r w:rsidRPr="00BB20BA">
                                    <w:rPr>
                                      <w:rFonts w:ascii="Poppins SemiBold" w:hAnsi="Poppins SemiBold" w:cs="Poppins SemiBold"/>
                                      <w:b w:val="0"/>
                                      <w:bCs/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  <w:t>RAPPORT</w:t>
                                  </w:r>
                                  <w:r w:rsidR="00CD4F7D">
                                    <w:rPr>
                                      <w:rFonts w:ascii="Poppins SemiBold" w:hAnsi="Poppins SemiBold" w:cs="Poppins SemiBold"/>
                                      <w:b w:val="0"/>
                                      <w:bCs/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  <w:t> :</w:t>
                                  </w:r>
                                </w:p>
                                <w:p w14:paraId="6C224641" w14:textId="6B8D27B1" w:rsidR="004B7E44" w:rsidRPr="00BB20BA" w:rsidRDefault="00AD549C" w:rsidP="00CD4F7D">
                                  <w:pPr>
                                    <w:pStyle w:val="Titre"/>
                                    <w:jc w:val="left"/>
                                    <w:rPr>
                                      <w:rFonts w:ascii="Poppins SemiBold" w:hAnsi="Poppins SemiBold" w:cs="Poppins SemiBold"/>
                                      <w:b w:val="0"/>
                                      <w:bCs/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</w:pPr>
                                  <w:r w:rsidRPr="00BB20BA">
                                    <w:rPr>
                                      <w:rFonts w:ascii="Poppins SemiBold" w:hAnsi="Poppins SemiBold" w:cs="Poppins SemiBold"/>
                                      <w:b w:val="0"/>
                                      <w:bCs/>
                                      <w:color w:val="FFFFFF" w:themeColor="background1"/>
                                      <w:sz w:val="72"/>
                                      <w:szCs w:val="32"/>
                                    </w:rPr>
                                    <w:t>Réseau Sans fil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1D2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position:absolute;margin-left:-5.55pt;margin-top:-48pt;width:403.25pt;height:2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cwGQIAAC0EAAAOAAAAZHJzL2Uyb0RvYy54bWysU02P2yAQvVfqf0DcG9tpkma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" filled="f" stroked="f" strokeweight=".5pt">
                      <v:textbox>
                        <w:txbxContent>
                          <w:p w14:paraId="2138B1CE" w14:textId="4525DED8" w:rsidR="00AD549C" w:rsidRPr="00BB20BA" w:rsidRDefault="00AD549C" w:rsidP="00CD4F7D">
                            <w:pPr>
                              <w:pStyle w:val="Titre"/>
                              <w:spacing w:line="276" w:lineRule="auto"/>
                              <w:jc w:val="left"/>
                              <w:rPr>
                                <w:rFonts w:ascii="Poppins SemiBold" w:hAnsi="Poppins SemiBold" w:cs="Poppins SemiBold"/>
                                <w:b w:val="0"/>
                                <w:bCs/>
                                <w:color w:val="FFFFFF" w:themeColor="background1"/>
                                <w:sz w:val="72"/>
                                <w:szCs w:val="32"/>
                              </w:rPr>
                            </w:pPr>
                            <w:r w:rsidRPr="00BB20BA">
                              <w:rPr>
                                <w:rFonts w:ascii="Poppins SemiBold" w:hAnsi="Poppins SemiBold" w:cs="Poppins SemiBold"/>
                                <w:b w:val="0"/>
                                <w:bCs/>
                                <w:color w:val="FFFFFF" w:themeColor="background1"/>
                                <w:sz w:val="72"/>
                                <w:szCs w:val="32"/>
                              </w:rPr>
                              <w:t>RAPPORT</w:t>
                            </w:r>
                            <w:r w:rsidR="00CD4F7D">
                              <w:rPr>
                                <w:rFonts w:ascii="Poppins SemiBold" w:hAnsi="Poppins SemiBold" w:cs="Poppins SemiBold"/>
                                <w:b w:val="0"/>
                                <w:bCs/>
                                <w:color w:val="FFFFFF" w:themeColor="background1"/>
                                <w:sz w:val="72"/>
                                <w:szCs w:val="32"/>
                              </w:rPr>
                              <w:t> :</w:t>
                            </w:r>
                          </w:p>
                          <w:p w14:paraId="6C224641" w14:textId="6B8D27B1" w:rsidR="004B7E44" w:rsidRPr="00BB20BA" w:rsidRDefault="00AD549C" w:rsidP="00CD4F7D">
                            <w:pPr>
                              <w:pStyle w:val="Titre"/>
                              <w:jc w:val="left"/>
                              <w:rPr>
                                <w:rFonts w:ascii="Poppins SemiBold" w:hAnsi="Poppins SemiBold" w:cs="Poppins SemiBold"/>
                                <w:b w:val="0"/>
                                <w:bCs/>
                                <w:color w:val="FFFFFF" w:themeColor="background1"/>
                                <w:sz w:val="72"/>
                                <w:szCs w:val="32"/>
                              </w:rPr>
                            </w:pPr>
                            <w:r w:rsidRPr="00BB20BA">
                              <w:rPr>
                                <w:rFonts w:ascii="Poppins SemiBold" w:hAnsi="Poppins SemiBold" w:cs="Poppins SemiBold"/>
                                <w:b w:val="0"/>
                                <w:bCs/>
                                <w:color w:val="FFFFFF" w:themeColor="background1"/>
                                <w:sz w:val="72"/>
                                <w:szCs w:val="32"/>
                              </w:rPr>
                              <w:t>Réseau Sans fil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D3C606" w14:textId="6B438BDF" w:rsidR="004B7E44" w:rsidRDefault="004B7E44" w:rsidP="004B7E44"/>
          <w:p w14:paraId="6460C59F" w14:textId="0AE8CB4F" w:rsidR="004B7E44" w:rsidRDefault="004B7E44" w:rsidP="004B7E44"/>
        </w:tc>
      </w:tr>
      <w:tr w:rsidR="004B7E44" w14:paraId="62EDC529" w14:textId="77777777" w:rsidTr="00CB1D77">
        <w:trPr>
          <w:trHeight w:val="3836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BEB1A" w14:textId="453D87FE" w:rsidR="004B7E44" w:rsidRDefault="001030B0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A3FF036" wp14:editId="257480A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-1264285</wp:posOffset>
                      </wp:positionV>
                      <wp:extent cx="785495" cy="0"/>
                      <wp:effectExtent l="0" t="38100" r="52705" b="38100"/>
                      <wp:wrapNone/>
                      <wp:docPr id="5" name="Connecteur droit 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495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CDB1F" id="Connecteur droit 5" o:spid="_x0000_s1026" alt="Séparateur de texte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-99.55pt" to="68.9pt,-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" strokecolor="white [3212]" strokeweight="6pt"/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ECA4D3" wp14:editId="3E8B490A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-1102995</wp:posOffset>
                      </wp:positionV>
                      <wp:extent cx="5138420" cy="74676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420" cy="746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320EF" w14:textId="4BD10930" w:rsidR="004B7E44" w:rsidRPr="00BB20BA" w:rsidRDefault="00AD549C" w:rsidP="004B7E44">
                                  <w:pPr>
                                    <w:pStyle w:val="Sous-titre"/>
                                    <w:rPr>
                                      <w:rFonts w:ascii="Poppins" w:hAnsi="Poppins" w:cs="Poppins"/>
                                      <w:b w:val="0"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B20BA">
                                    <w:rPr>
                                      <w:rFonts w:ascii="Poppins" w:hAnsi="Poppins" w:cs="Poppins"/>
                                      <w:b w:val="0"/>
                                      <w:bCs/>
                                      <w:color w:val="FFFFFF" w:themeColor="background1"/>
                                      <w:lang w:bidi="fr-FR"/>
                                    </w:rPr>
                                    <w:t>Projet de 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CA4D3" id="Zone de texte 3" o:spid="_x0000_s1027" type="#_x0000_t202" style="position:absolute;margin-left:-2.05pt;margin-top:-86.85pt;width:404.6pt;height:5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SkGQ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" filled="f" stroked="f" strokeweight=".5pt">
                      <v:textbox>
                        <w:txbxContent>
                          <w:p w14:paraId="3E7320EF" w14:textId="4BD10930" w:rsidR="004B7E44" w:rsidRPr="00BB20BA" w:rsidRDefault="00AD549C" w:rsidP="004B7E44">
                            <w:pPr>
                              <w:pStyle w:val="Sous-titre"/>
                              <w:rPr>
                                <w:rFonts w:ascii="Poppins" w:hAnsi="Poppins" w:cs="Poppins"/>
                                <w:b w:val="0"/>
                                <w:bCs/>
                                <w:color w:val="FFFFFF" w:themeColor="background1"/>
                              </w:rPr>
                            </w:pPr>
                            <w:r w:rsidRPr="00BB20BA">
                              <w:rPr>
                                <w:rFonts w:ascii="Poppins" w:hAnsi="Poppins" w:cs="Poppins"/>
                                <w:b w:val="0"/>
                                <w:bCs/>
                                <w:color w:val="FFFFFF" w:themeColor="background1"/>
                                <w:lang w:bidi="fr-FR"/>
                              </w:rPr>
                              <w:t>Projet de 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3187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CB1F71F" wp14:editId="55129BE9">
                      <wp:extent cx="3005667" cy="880533"/>
                      <wp:effectExtent l="0" t="0" r="0" b="0"/>
                      <wp:docPr id="4" name="Connecteur droit 4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5667" cy="880533"/>
                              </a:xfrm>
                              <a:prstGeom prst="line">
                                <a:avLst/>
                              </a:prstGeom>
                              <a:ln w="762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A3A4C7" id="Connecteur droit 4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6.6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" stroked="f" strokeweight="6pt">
                      <w10:anchorlock/>
                    </v:line>
                  </w:pict>
                </mc:Fallback>
              </mc:AlternateContent>
            </w:r>
          </w:p>
          <w:p w14:paraId="69970D80" w14:textId="72C602BF" w:rsidR="004B7E44" w:rsidRDefault="004B7E44" w:rsidP="004B7E44"/>
        </w:tc>
      </w:tr>
    </w:tbl>
    <w:p w14:paraId="56B191AE" w14:textId="4BCE587C" w:rsidR="004B7E44" w:rsidRDefault="000D53E6" w:rsidP="001D4222">
      <w:pPr>
        <w:tabs>
          <w:tab w:val="left" w:pos="2413"/>
        </w:tabs>
      </w:pPr>
      <w:r>
        <w:rPr>
          <w:noProof/>
          <w:lang w:bidi="fr-FR"/>
        </w:rPr>
        <w:drawing>
          <wp:anchor distT="0" distB="0" distL="114300" distR="114300" simplePos="0" relativeHeight="251652608" behindDoc="1" locked="0" layoutInCell="1" allowOverlap="1" wp14:anchorId="61E3A748" wp14:editId="32465729">
            <wp:simplePos x="0" y="0"/>
            <wp:positionH relativeFrom="column">
              <wp:posOffset>-4524375</wp:posOffset>
            </wp:positionH>
            <wp:positionV relativeFrom="page">
              <wp:align>top</wp:align>
            </wp:positionV>
            <wp:extent cx="11666855" cy="10676255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6855" cy="1067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222">
        <w:tab/>
      </w:r>
    </w:p>
    <w:p w14:paraId="752EAD9A" w14:textId="41934C57" w:rsidR="004B7E44" w:rsidRDefault="001030B0">
      <w:pPr>
        <w:spacing w:after="200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30B34F" wp14:editId="4FCBA8A4">
                <wp:simplePos x="0" y="0"/>
                <wp:positionH relativeFrom="column">
                  <wp:posOffset>2665949</wp:posOffset>
                </wp:positionH>
                <wp:positionV relativeFrom="paragraph">
                  <wp:posOffset>5426995</wp:posOffset>
                </wp:positionV>
                <wp:extent cx="3163570" cy="1439369"/>
                <wp:effectExtent l="0" t="0" r="0" b="0"/>
                <wp:wrapNone/>
                <wp:docPr id="6" name="Zone de texte 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1439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A5900" w14:textId="698C20A0" w:rsidR="004B7E44" w:rsidRPr="00BB20BA" w:rsidRDefault="00EB3187" w:rsidP="00AD549C">
                            <w:pPr>
                              <w:pStyle w:val="Titre1"/>
                              <w:jc w:val="right"/>
                              <w:rPr>
                                <w:rFonts w:ascii="Poppins" w:hAnsi="Poppins" w:cs="Poppins"/>
                                <w:b w:val="0"/>
                                <w:bCs/>
                                <w:color w:val="FFFFFF" w:themeColor="background1"/>
                                <w:sz w:val="40"/>
                                <w:szCs w:val="20"/>
                              </w:rPr>
                            </w:pPr>
                            <w:r w:rsidRPr="00BB20BA">
                              <w:rPr>
                                <w:rFonts w:ascii="Poppins" w:hAnsi="Poppins" w:cs="Poppins"/>
                                <w:b w:val="0"/>
                                <w:bCs/>
                                <w:color w:val="FFFFFF" w:themeColor="background1"/>
                                <w:sz w:val="40"/>
                                <w:szCs w:val="20"/>
                                <w:lang w:bidi="fr-FR"/>
                              </w:rPr>
                              <w:t xml:space="preserve">Jérémie </w:t>
                            </w:r>
                            <w:r w:rsidR="00AD549C" w:rsidRPr="00BB20BA">
                              <w:rPr>
                                <w:rFonts w:ascii="Poppins" w:hAnsi="Poppins" w:cs="Poppins"/>
                                <w:b w:val="0"/>
                                <w:bCs/>
                                <w:color w:val="FFFFFF" w:themeColor="background1"/>
                                <w:sz w:val="40"/>
                                <w:szCs w:val="20"/>
                                <w:lang w:bidi="fr-FR"/>
                              </w:rPr>
                              <w:t>RODEZ</w:t>
                            </w:r>
                            <w:r w:rsidR="00AD549C" w:rsidRPr="00BB20BA">
                              <w:rPr>
                                <w:rFonts w:ascii="Poppins" w:hAnsi="Poppins" w:cs="Poppins"/>
                                <w:b w:val="0"/>
                                <w:bCs/>
                                <w:color w:val="FFFFFF" w:themeColor="background1"/>
                                <w:sz w:val="40"/>
                                <w:szCs w:val="20"/>
                                <w:lang w:bidi="fr-FR"/>
                              </w:rPr>
                              <w:br/>
                              <w:t>Karim MOUSSAOUI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B34F" id="Zone de texte 6" o:spid="_x0000_s1028" type="#_x0000_t202" style="position:absolute;margin-left:209.9pt;margin-top:427.3pt;width:249.1pt;height:11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" filled="f" stroked="f" strokeweight=".5pt">
                <v:textbox>
                  <w:txbxContent>
                    <w:p w14:paraId="1DDA5900" w14:textId="698C20A0" w:rsidR="004B7E44" w:rsidRPr="00BB20BA" w:rsidRDefault="00EB3187" w:rsidP="00AD549C">
                      <w:pPr>
                        <w:pStyle w:val="Titre1"/>
                        <w:jc w:val="right"/>
                        <w:rPr>
                          <w:rFonts w:ascii="Poppins" w:hAnsi="Poppins" w:cs="Poppins"/>
                          <w:b w:val="0"/>
                          <w:bCs/>
                          <w:color w:val="FFFFFF" w:themeColor="background1"/>
                          <w:sz w:val="40"/>
                          <w:szCs w:val="20"/>
                        </w:rPr>
                      </w:pPr>
                      <w:r w:rsidRPr="00BB20BA">
                        <w:rPr>
                          <w:rFonts w:ascii="Poppins" w:hAnsi="Poppins" w:cs="Poppins"/>
                          <w:b w:val="0"/>
                          <w:bCs/>
                          <w:color w:val="FFFFFF" w:themeColor="background1"/>
                          <w:sz w:val="40"/>
                          <w:szCs w:val="20"/>
                          <w:lang w:bidi="fr-FR"/>
                        </w:rPr>
                        <w:t xml:space="preserve">Jérémie </w:t>
                      </w:r>
                      <w:r w:rsidR="00AD549C" w:rsidRPr="00BB20BA">
                        <w:rPr>
                          <w:rFonts w:ascii="Poppins" w:hAnsi="Poppins" w:cs="Poppins"/>
                          <w:b w:val="0"/>
                          <w:bCs/>
                          <w:color w:val="FFFFFF" w:themeColor="background1"/>
                          <w:sz w:val="40"/>
                          <w:szCs w:val="20"/>
                          <w:lang w:bidi="fr-FR"/>
                        </w:rPr>
                        <w:t>RODEZ</w:t>
                      </w:r>
                      <w:r w:rsidR="00AD549C" w:rsidRPr="00BB20BA">
                        <w:rPr>
                          <w:rFonts w:ascii="Poppins" w:hAnsi="Poppins" w:cs="Poppins"/>
                          <w:b w:val="0"/>
                          <w:bCs/>
                          <w:color w:val="FFFFFF" w:themeColor="background1"/>
                          <w:sz w:val="40"/>
                          <w:szCs w:val="20"/>
                          <w:lang w:bidi="fr-FR"/>
                        </w:rPr>
                        <w:br/>
                        <w:t>Karim MOUSSAOUI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D3985A" wp14:editId="613277B0">
                <wp:simplePos x="0" y="0"/>
                <wp:positionH relativeFrom="column">
                  <wp:posOffset>-431975</wp:posOffset>
                </wp:positionH>
                <wp:positionV relativeFrom="paragraph">
                  <wp:posOffset>6246802</wp:posOffset>
                </wp:positionV>
                <wp:extent cx="1679027" cy="566179"/>
                <wp:effectExtent l="0" t="0" r="0" b="5715"/>
                <wp:wrapNone/>
                <wp:docPr id="7" name="Zone de texte 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027" cy="566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395CA" w14:textId="2462AD46" w:rsidR="004B7E44" w:rsidRPr="001030B0" w:rsidRDefault="00AD549C" w:rsidP="00B31A88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30B0">
                              <w:rPr>
                                <w:rFonts w:ascii="Poppins" w:hAnsi="Poppins" w:cs="Poppins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fr-FR"/>
                              </w:rPr>
                              <w:t>Mars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985A" id="Zone de texte 7" o:spid="_x0000_s1029" type="#_x0000_t202" style="position:absolute;margin-left:-34pt;margin-top:491.85pt;width:132.2pt;height:4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GrHA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" filled="f" stroked="f" strokeweight=".5pt">
                <v:textbox>
                  <w:txbxContent>
                    <w:p w14:paraId="355395CA" w14:textId="2462AD46" w:rsidR="004B7E44" w:rsidRPr="001030B0" w:rsidRDefault="00AD549C" w:rsidP="00B31A88">
                      <w:pPr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030B0">
                        <w:rPr>
                          <w:rFonts w:ascii="Poppins" w:hAnsi="Poppins" w:cs="Poppins"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fr-FR"/>
                        </w:rPr>
                        <w:t>Mars 2022</w:t>
                      </w:r>
                    </w:p>
                  </w:txbxContent>
                </v:textbox>
              </v:shape>
            </w:pict>
          </mc:Fallback>
        </mc:AlternateContent>
      </w:r>
      <w:r w:rsidR="00AD549C">
        <w:rPr>
          <w:noProof/>
          <w:lang w:bidi="fr-FR"/>
        </w:rPr>
        <w:drawing>
          <wp:anchor distT="0" distB="0" distL="114300" distR="114300" simplePos="0" relativeHeight="251655680" behindDoc="0" locked="0" layoutInCell="1" allowOverlap="1" wp14:anchorId="31D94A08" wp14:editId="1F4A67FE">
            <wp:simplePos x="0" y="0"/>
            <wp:positionH relativeFrom="margin">
              <wp:align>center</wp:align>
            </wp:positionH>
            <wp:positionV relativeFrom="paragraph">
              <wp:posOffset>8416134</wp:posOffset>
            </wp:positionV>
            <wp:extent cx="2982595" cy="893445"/>
            <wp:effectExtent l="0" t="0" r="8255" b="1905"/>
            <wp:wrapThrough wrapText="bothSides">
              <wp:wrapPolygon edited="0">
                <wp:start x="0" y="0"/>
                <wp:lineTo x="0" y="21186"/>
                <wp:lineTo x="21522" y="21186"/>
                <wp:lineTo x="2152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893445"/>
                    </a:xfrm>
                    <a:prstGeom prst="rect">
                      <a:avLst/>
                    </a:prstGeom>
                    <a:solidFill>
                      <a:schemeClr val="bg1">
                        <a:alpha val="86000"/>
                      </a:schemeClr>
                    </a:solidFill>
                    <a:effectLst>
                      <a:softEdge rad="254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3E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CC7D583" wp14:editId="00D867D5">
                <wp:simplePos x="0" y="0"/>
                <wp:positionH relativeFrom="page">
                  <wp:align>left</wp:align>
                </wp:positionH>
                <wp:positionV relativeFrom="page">
                  <wp:posOffset>1416474</wp:posOffset>
                </wp:positionV>
                <wp:extent cx="6748145" cy="6350000"/>
                <wp:effectExtent l="0" t="0" r="0" b="0"/>
                <wp:wrapNone/>
                <wp:docPr id="2" name="Rectangle 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635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CAAB" id="Rectangle 2" o:spid="_x0000_s1026" alt="rectangle coloré" style="position:absolute;margin-left:0;margin-top:111.55pt;width:531.35pt;height:50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" fillcolor="#4a66ac [3204]" stroked="f" strokeweight="2pt">
                <w10:wrap anchorx="page" anchory="page"/>
              </v:rect>
            </w:pict>
          </mc:Fallback>
        </mc:AlternateContent>
      </w:r>
      <w:r w:rsidR="004B7E44">
        <w:rPr>
          <w:lang w:bidi="fr-FR"/>
        </w:rPr>
        <w:br w:type="page"/>
      </w:r>
    </w:p>
    <w:p w14:paraId="1AC6F4A5" w14:textId="2F4B2E19" w:rsidR="004B7E44" w:rsidRPr="00A45222" w:rsidRDefault="008B29C4" w:rsidP="004C7125">
      <w:pPr>
        <w:pStyle w:val="Titre1"/>
      </w:pPr>
      <w:r w:rsidRPr="00A45222">
        <w:lastRenderedPageBreak/>
        <w:t>Introduction</w:t>
      </w:r>
    </w:p>
    <w:p w14:paraId="0D687CD9" w14:textId="0136F926" w:rsidR="00A45222" w:rsidRDefault="008B29C4" w:rsidP="00A45222">
      <w:pPr>
        <w:pStyle w:val="Titre2"/>
      </w:pPr>
      <w:r>
        <w:t>Consignes</w:t>
      </w:r>
    </w:p>
    <w:p w14:paraId="62174311" w14:textId="53652F59" w:rsidR="004B7E44" w:rsidRDefault="008B29C4" w:rsidP="004D38DA">
      <w:pPr>
        <w:ind w:firstLine="720"/>
      </w:pPr>
      <w:r>
        <w:t xml:space="preserve">Il fallait pour ce devoir, mettre en place une application permettant de </w:t>
      </w:r>
      <w:r w:rsidR="00056DD6">
        <w:t xml:space="preserve">régler les paramètres Wifi Raspberry en mode </w:t>
      </w:r>
      <w:r w:rsidR="00FE48B2">
        <w:t>Adhoc</w:t>
      </w:r>
      <w:r w:rsidR="009E01FA">
        <w:t>.</w:t>
      </w:r>
      <w:r w:rsidR="00DC6BA9">
        <w:t xml:space="preserve"> Il fallait ensuite pouvoir échanger des fichiers à travers </w:t>
      </w:r>
      <w:bookmarkStart w:id="0" w:name="_Hlk98117122"/>
      <w:r w:rsidR="0001516D">
        <w:t>tcp/ip</w:t>
      </w:r>
      <w:bookmarkEnd w:id="0"/>
      <w:r w:rsidR="00DC6BA9">
        <w:t xml:space="preserve"> et Bluetooth et pouvoir les exécuter.</w:t>
      </w:r>
    </w:p>
    <w:p w14:paraId="3174CD33" w14:textId="10060F64" w:rsidR="004B7E44" w:rsidRDefault="001A403A" w:rsidP="00A45222">
      <w:r>
        <w:t>Choisir les paramètres Bluetooth en fonction de l’encombrement du réseau était un plus.</w:t>
      </w:r>
    </w:p>
    <w:p w14:paraId="53891803" w14:textId="77777777" w:rsidR="008574B5" w:rsidRPr="00A45222" w:rsidRDefault="008574B5" w:rsidP="00A45222">
      <w:pPr>
        <w:rPr>
          <w:sz w:val="28"/>
        </w:rPr>
      </w:pPr>
    </w:p>
    <w:p w14:paraId="7F6E4165" w14:textId="7E35CB68" w:rsidR="004B7E44" w:rsidRDefault="00D05B60" w:rsidP="00A45222">
      <w:pPr>
        <w:pStyle w:val="Titre2"/>
      </w:pPr>
      <w:r>
        <w:t>Ce qui a été fait</w:t>
      </w:r>
    </w:p>
    <w:p w14:paraId="7F00647A" w14:textId="12DCB7BE" w:rsidR="00541792" w:rsidRDefault="00D05B60" w:rsidP="00E40FC9">
      <w:pPr>
        <w:pStyle w:val="Paragraphedeliste"/>
        <w:numPr>
          <w:ilvl w:val="0"/>
          <w:numId w:val="2"/>
        </w:numPr>
      </w:pPr>
      <w:r w:rsidRPr="00541792">
        <w:t xml:space="preserve">L’application peut régler les paramètres Wifi en mode </w:t>
      </w:r>
      <w:r w:rsidR="000046B8" w:rsidRPr="00541792">
        <w:t>Adhoc</w:t>
      </w:r>
      <w:r w:rsidRPr="00541792">
        <w:t xml:space="preserve"> </w:t>
      </w:r>
      <w:r w:rsidR="00087950">
        <w:t xml:space="preserve">en choisissant le canal le moins encombré </w:t>
      </w:r>
      <w:r w:rsidRPr="00541792">
        <w:t>(adhoc.sh)</w:t>
      </w:r>
    </w:p>
    <w:p w14:paraId="2C149627" w14:textId="51900BEE" w:rsidR="00541792" w:rsidRDefault="00541792" w:rsidP="00E40FC9">
      <w:pPr>
        <w:pStyle w:val="Paragraphedeliste"/>
        <w:numPr>
          <w:ilvl w:val="0"/>
          <w:numId w:val="2"/>
        </w:numPr>
      </w:pPr>
      <w:r>
        <w:t>L</w:t>
      </w:r>
      <w:r w:rsidR="00D05B60" w:rsidRPr="00541792">
        <w:t xml:space="preserve">ancer les services </w:t>
      </w:r>
      <w:r w:rsidR="000046B8" w:rsidRPr="00541792">
        <w:t>Bluetooth</w:t>
      </w:r>
      <w:r w:rsidR="00D05B60" w:rsidRPr="00541792">
        <w:t xml:space="preserve"> pour préparer un échange (bluetooth.sh)</w:t>
      </w:r>
    </w:p>
    <w:p w14:paraId="1662DF00" w14:textId="4684FB3F" w:rsidR="00E94B5F" w:rsidRDefault="00541792" w:rsidP="00E40FC9">
      <w:pPr>
        <w:pStyle w:val="Paragraphedeliste"/>
        <w:numPr>
          <w:ilvl w:val="0"/>
          <w:numId w:val="2"/>
        </w:numPr>
      </w:pPr>
      <w:r>
        <w:t>É</w:t>
      </w:r>
      <w:r w:rsidR="0089279E" w:rsidRPr="00541792">
        <w:t xml:space="preserve">couter sur un certain port pour recevoir des fichiers en mode Bluetooth ou </w:t>
      </w:r>
      <w:r w:rsidR="0001516D" w:rsidRPr="0001516D">
        <w:t>tcp/ip</w:t>
      </w:r>
      <w:r w:rsidR="00DF07E4" w:rsidRPr="00541792">
        <w:t>.</w:t>
      </w:r>
      <w:r w:rsidRPr="00541792">
        <w:t xml:space="preserve"> </w:t>
      </w:r>
    </w:p>
    <w:p w14:paraId="178DFDAA" w14:textId="633B2A78" w:rsidR="00541792" w:rsidRDefault="007001B5" w:rsidP="00E40FC9">
      <w:pPr>
        <w:pStyle w:val="Paragraphedeliste"/>
        <w:numPr>
          <w:ilvl w:val="0"/>
          <w:numId w:val="2"/>
        </w:numPr>
      </w:pPr>
      <w:r>
        <w:t>Envoyer à</w:t>
      </w:r>
      <w:r w:rsidR="006361A6">
        <w:t xml:space="preserve"> une adresse et à un port un fichier via Bluetooth ou </w:t>
      </w:r>
      <w:r w:rsidR="00390699">
        <w:t xml:space="preserve">tcp/ip </w:t>
      </w:r>
      <w:r w:rsidR="00B13074">
        <w:t>et demander</w:t>
      </w:r>
      <w:r w:rsidR="006361A6">
        <w:t xml:space="preserve"> son exécution à la réception.</w:t>
      </w:r>
    </w:p>
    <w:p w14:paraId="6FD91F13" w14:textId="77777777" w:rsidR="00BD4518" w:rsidRDefault="00BD4518" w:rsidP="00BD4518">
      <w:pPr>
        <w:pStyle w:val="Paragraphedeliste"/>
      </w:pPr>
    </w:p>
    <w:p w14:paraId="74F448CF" w14:textId="6AD3E8A3" w:rsidR="00BD4518" w:rsidRDefault="00BD4518" w:rsidP="00BD4518">
      <w:pPr>
        <w:ind w:left="360"/>
      </w:pPr>
      <w:r>
        <w:t xml:space="preserve">Voir le code ci-joint pour les commentaires sur les algorithmes </w:t>
      </w:r>
      <w:r w:rsidR="00AB0D2E">
        <w:t>mis en place</w:t>
      </w:r>
      <w:r>
        <w:t>. </w:t>
      </w:r>
    </w:p>
    <w:p w14:paraId="3121BDE6" w14:textId="1D3B96D2" w:rsidR="00AA6D82" w:rsidRDefault="00AA6D82" w:rsidP="00AA6D82"/>
    <w:p w14:paraId="3145C5BC" w14:textId="364863B9" w:rsidR="00A45222" w:rsidRDefault="004C7125" w:rsidP="004C7125">
      <w:pPr>
        <w:pStyle w:val="Titre2"/>
      </w:pPr>
      <w:r>
        <w:t>Lancer les exécutables (scripts) :</w:t>
      </w:r>
    </w:p>
    <w:p w14:paraId="3C01D03E" w14:textId="51903E94" w:rsidR="004C7125" w:rsidRPr="00385613" w:rsidRDefault="002D691F" w:rsidP="00385613">
      <w:pPr>
        <w:pStyle w:val="Titre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0BC712A" wp14:editId="144BEE0A">
                <wp:simplePos x="0" y="0"/>
                <wp:positionH relativeFrom="margin">
                  <wp:align>center</wp:align>
                </wp:positionH>
                <wp:positionV relativeFrom="paragraph">
                  <wp:posOffset>618716</wp:posOffset>
                </wp:positionV>
                <wp:extent cx="5019675" cy="344805"/>
                <wp:effectExtent l="0" t="0" r="28575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DC5F" w14:textId="59780E36" w:rsidR="00ED5BDA" w:rsidRPr="002D691F" w:rsidRDefault="00ED5BD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D691F">
                              <w:rPr>
                                <w:rFonts w:ascii="Consolas" w:hAnsi="Consolas"/>
                              </w:rPr>
                              <w:t>adhoc.sh &lt;</w:t>
                            </w:r>
                            <w:r w:rsidR="00260AF7" w:rsidRPr="002D691F">
                              <w:rPr>
                                <w:rFonts w:ascii="Consolas" w:hAnsi="Consolas"/>
                              </w:rPr>
                              <w:t>nom de réseau</w:t>
                            </w:r>
                            <w:r w:rsidRPr="002D691F">
                              <w:rPr>
                                <w:rFonts w:ascii="Consolas" w:hAnsi="Consolas"/>
                              </w:rPr>
                              <w:t>&gt; &lt;</w:t>
                            </w:r>
                            <w:r w:rsidR="00857BCE" w:rsidRPr="002D691F">
                              <w:rPr>
                                <w:rFonts w:ascii="Consolas" w:hAnsi="Consolas"/>
                              </w:rPr>
                              <w:t>numéro du périphérique</w:t>
                            </w:r>
                            <w:r w:rsidRPr="002D691F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31AAFAFE" w14:textId="77777777" w:rsidR="00260AF7" w:rsidRPr="00857BCE" w:rsidRDefault="00260A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712A" id="Zone de texte 2" o:spid="_x0000_s1030" type="#_x0000_t202" style="position:absolute;left:0;text-align:left;margin-left:0;margin-top:48.7pt;width:395.25pt;height:27.15pt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">
                <v:textbox>
                  <w:txbxContent>
                    <w:p w14:paraId="6BA1DC5F" w14:textId="59780E36" w:rsidR="00ED5BDA" w:rsidRPr="002D691F" w:rsidRDefault="00ED5BDA">
                      <w:pPr>
                        <w:rPr>
                          <w:rFonts w:ascii="Consolas" w:hAnsi="Consolas"/>
                        </w:rPr>
                      </w:pPr>
                      <w:r w:rsidRPr="002D691F">
                        <w:rPr>
                          <w:rFonts w:ascii="Consolas" w:hAnsi="Consolas"/>
                        </w:rPr>
                        <w:t>adhoc.sh &lt;</w:t>
                      </w:r>
                      <w:r w:rsidR="00260AF7" w:rsidRPr="002D691F">
                        <w:rPr>
                          <w:rFonts w:ascii="Consolas" w:hAnsi="Consolas"/>
                        </w:rPr>
                        <w:t>nom de réseau</w:t>
                      </w:r>
                      <w:r w:rsidRPr="002D691F">
                        <w:rPr>
                          <w:rFonts w:ascii="Consolas" w:hAnsi="Consolas"/>
                        </w:rPr>
                        <w:t>&gt; &lt;</w:t>
                      </w:r>
                      <w:r w:rsidR="00857BCE" w:rsidRPr="002D691F">
                        <w:rPr>
                          <w:rFonts w:ascii="Consolas" w:hAnsi="Consolas"/>
                        </w:rPr>
                        <w:t>numéro du périphérique</w:t>
                      </w:r>
                      <w:r w:rsidRPr="002D691F">
                        <w:rPr>
                          <w:rFonts w:ascii="Consolas" w:hAnsi="Consolas"/>
                        </w:rPr>
                        <w:t>&gt;</w:t>
                      </w:r>
                    </w:p>
                    <w:p w14:paraId="31AAFAFE" w14:textId="77777777" w:rsidR="00260AF7" w:rsidRPr="00857BCE" w:rsidRDefault="00260AF7"/>
                  </w:txbxContent>
                </v:textbox>
                <w10:wrap type="square" anchorx="margin"/>
              </v:shape>
            </w:pict>
          </mc:Fallback>
        </mc:AlternateContent>
      </w:r>
      <w:r w:rsidR="00CA0194">
        <w:t>a</w:t>
      </w:r>
      <w:r w:rsidR="001B2905">
        <w:t>dhoc.sh</w:t>
      </w:r>
    </w:p>
    <w:p w14:paraId="149A92AF" w14:textId="05C3B962" w:rsidR="001B2905" w:rsidRDefault="001B2905" w:rsidP="004C7125"/>
    <w:p w14:paraId="6E4DEA31" w14:textId="0C29B861" w:rsidR="006B42B9" w:rsidRDefault="006B42B9" w:rsidP="004C7125"/>
    <w:p w14:paraId="2BD86F0F" w14:textId="4F143CE1" w:rsidR="007F0D2D" w:rsidRDefault="00742A3B" w:rsidP="00F570E6">
      <w:pPr>
        <w:ind w:firstLine="720"/>
      </w:pPr>
      <w:r>
        <w:t xml:space="preserve">Définit l’adresse IP par 192.168.2.x où x est le </w:t>
      </w:r>
      <w:r w:rsidR="002D691F" w:rsidRPr="002D691F">
        <w:rPr>
          <w:rFonts w:ascii="Consolas" w:hAnsi="Consolas"/>
        </w:rPr>
        <w:t>&lt;numéro du périphérique&gt;</w:t>
      </w:r>
      <w:r w:rsidR="002D691F">
        <w:rPr>
          <w:rFonts w:ascii="Consolas" w:hAnsi="Consolas"/>
        </w:rPr>
        <w:t xml:space="preserve"> </w:t>
      </w:r>
      <w:r>
        <w:t xml:space="preserve">et </w:t>
      </w:r>
      <w:r w:rsidR="007F0D2D">
        <w:t>place wlan</w:t>
      </w:r>
      <w:r w:rsidR="005A09C6">
        <w:t xml:space="preserve">0 en mode </w:t>
      </w:r>
      <w:r w:rsidR="00D944EF">
        <w:t>Adhoc</w:t>
      </w:r>
      <w:r w:rsidR="005A09C6">
        <w:t xml:space="preserve"> sur le réseau </w:t>
      </w:r>
      <w:r w:rsidR="002D691F" w:rsidRPr="002D691F">
        <w:rPr>
          <w:rFonts w:ascii="Consolas" w:hAnsi="Consolas"/>
        </w:rPr>
        <w:t>&lt;nom de réseau&gt;</w:t>
      </w:r>
      <w:r w:rsidR="007F0D2D">
        <w:rPr>
          <w:rFonts w:ascii="Consolas" w:hAnsi="Consolas"/>
        </w:rPr>
        <w:t xml:space="preserve"> </w:t>
      </w:r>
      <w:r w:rsidR="007F0D2D">
        <w:t>en choisissant le canal le moins encombré</w:t>
      </w:r>
      <w:r w:rsidR="00F570E6">
        <w:t>.</w:t>
      </w:r>
    </w:p>
    <w:p w14:paraId="28F1249C" w14:textId="30434002" w:rsidR="00E81A49" w:rsidRDefault="00CA0194" w:rsidP="00F570E6">
      <w:pPr>
        <w:pStyle w:val="Titre3"/>
      </w:pPr>
      <w:r>
        <w:t>b</w:t>
      </w:r>
      <w:r w:rsidR="000B080B">
        <w:t>luetooth</w:t>
      </w:r>
      <w:r w:rsidR="00E81A49">
        <w:t>.sh</w:t>
      </w:r>
    </w:p>
    <w:p w14:paraId="6821BD6E" w14:textId="52832AA3" w:rsidR="007F0D2D" w:rsidRDefault="00F570E6" w:rsidP="00E81A49">
      <w:pPr>
        <w:ind w:firstLine="720"/>
      </w:pPr>
      <w:r>
        <w:t>Met le Bluetooth en écoute</w:t>
      </w:r>
      <w:r w:rsidR="007D4153">
        <w:t xml:space="preserve"> et affiche l’adresse MAC</w:t>
      </w:r>
      <w:r>
        <w:t>, ne nécessite pas de paramètre.</w:t>
      </w:r>
    </w:p>
    <w:p w14:paraId="0D079259" w14:textId="76861FB8" w:rsidR="00456072" w:rsidRDefault="00456072" w:rsidP="00E81A49">
      <w:pPr>
        <w:ind w:firstLine="720"/>
      </w:pPr>
    </w:p>
    <w:p w14:paraId="127BC950" w14:textId="31E6B218" w:rsidR="00456072" w:rsidRDefault="00456072">
      <w:pPr>
        <w:spacing w:after="200"/>
      </w:pPr>
      <w:r>
        <w:br w:type="page"/>
      </w:r>
    </w:p>
    <w:p w14:paraId="05B73D18" w14:textId="7CF9B05F" w:rsidR="00E340E4" w:rsidRPr="00385613" w:rsidRDefault="00AC4664" w:rsidP="00E340E4">
      <w:pPr>
        <w:pStyle w:val="Titre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A45B05B" wp14:editId="47C89E53">
                <wp:simplePos x="0" y="0"/>
                <wp:positionH relativeFrom="margin">
                  <wp:align>center</wp:align>
                </wp:positionH>
                <wp:positionV relativeFrom="paragraph">
                  <wp:posOffset>568125</wp:posOffset>
                </wp:positionV>
                <wp:extent cx="5725160" cy="367665"/>
                <wp:effectExtent l="0" t="0" r="27940" b="1333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36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66FA" w14:textId="64FADE6E" w:rsidR="00E340E4" w:rsidRPr="003D01AC" w:rsidRDefault="00BF1FD4" w:rsidP="00E340E4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  <w:r w:rsidRPr="003D01AC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 xml:space="preserve">python3 </w:t>
                            </w:r>
                            <w:r w:rsidR="00AC4664" w:rsidRPr="003D01AC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 xml:space="preserve">receiver.py [--help] [--bluetooth] [--out </w:t>
                            </w:r>
                            <w:r w:rsidR="00B24B0E" w:rsidRPr="003D01AC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>dossier</w:t>
                            </w:r>
                            <w:r w:rsidR="00AC4664" w:rsidRPr="003D01AC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>] [--loop]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B05B" id="_x0000_s1031" type="#_x0000_t202" style="position:absolute;left:0;text-align:left;margin-left:0;margin-top:44.75pt;width:450.8pt;height:28.95pt;z-index:251661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">
                <v:textbox>
                  <w:txbxContent>
                    <w:p w14:paraId="1C6C66FA" w14:textId="64FADE6E" w:rsidR="00E340E4" w:rsidRPr="003D01AC" w:rsidRDefault="00BF1FD4" w:rsidP="00E340E4">
                      <w:pPr>
                        <w:rPr>
                          <w:szCs w:val="20"/>
                          <w:lang w:val="en-US"/>
                        </w:rPr>
                      </w:pPr>
                      <w:r w:rsidRPr="003D01AC">
                        <w:rPr>
                          <w:rFonts w:ascii="Consolas" w:hAnsi="Consolas"/>
                          <w:szCs w:val="20"/>
                          <w:lang w:val="en-US"/>
                        </w:rPr>
                        <w:t xml:space="preserve">python3 </w:t>
                      </w:r>
                      <w:r w:rsidR="00AC4664" w:rsidRPr="003D01AC">
                        <w:rPr>
                          <w:rFonts w:ascii="Consolas" w:hAnsi="Consolas"/>
                          <w:szCs w:val="20"/>
                          <w:lang w:val="en-US"/>
                        </w:rPr>
                        <w:t xml:space="preserve">receiver.py [--help] [--bluetooth] [--out </w:t>
                      </w:r>
                      <w:r w:rsidR="00B24B0E" w:rsidRPr="003D01AC">
                        <w:rPr>
                          <w:rFonts w:ascii="Consolas" w:hAnsi="Consolas"/>
                          <w:szCs w:val="20"/>
                          <w:lang w:val="en-US"/>
                        </w:rPr>
                        <w:t>dossier</w:t>
                      </w:r>
                      <w:r w:rsidR="00AC4664" w:rsidRPr="003D01AC">
                        <w:rPr>
                          <w:rFonts w:ascii="Consolas" w:hAnsi="Consolas"/>
                          <w:szCs w:val="20"/>
                          <w:lang w:val="en-US"/>
                        </w:rPr>
                        <w:t>] [--loop] 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0E4">
        <w:t>receiver.py</w:t>
      </w:r>
    </w:p>
    <w:p w14:paraId="258E558D" w14:textId="77777777" w:rsidR="00E340E4" w:rsidRDefault="00E340E4" w:rsidP="00E340E4"/>
    <w:p w14:paraId="7A4B06C0" w14:textId="3F431ABE" w:rsidR="00456072" w:rsidRDefault="00AF1E4A" w:rsidP="00E340E4">
      <w:pPr>
        <w:ind w:firstLine="720"/>
      </w:pPr>
      <w:r>
        <w:t xml:space="preserve">Met le programme en écoute sur </w:t>
      </w:r>
      <w:r w:rsidR="00580EC2" w:rsidRPr="00025494">
        <w:rPr>
          <w:rFonts w:ascii="Consolas" w:hAnsi="Consolas"/>
        </w:rPr>
        <w:t>port</w:t>
      </w:r>
      <w:r>
        <w:t xml:space="preserve">, soit en mode </w:t>
      </w:r>
      <w:r w:rsidR="00096A1E">
        <w:t>tcp/ip</w:t>
      </w:r>
      <w:r>
        <w:t xml:space="preserve"> par défaut soit en mode </w:t>
      </w:r>
      <w:r w:rsidR="00116035">
        <w:t>B</w:t>
      </w:r>
      <w:r>
        <w:t>luetooth (</w:t>
      </w:r>
      <w:r w:rsidR="00025494" w:rsidRPr="003A1BA5">
        <w:rPr>
          <w:rFonts w:ascii="Consolas" w:hAnsi="Consolas"/>
        </w:rPr>
        <w:t>--bluetooth</w:t>
      </w:r>
      <w:r>
        <w:t>)</w:t>
      </w:r>
      <w:r w:rsidR="00C659A1">
        <w:t>. Il peut y avoir un ou plusieurs (</w:t>
      </w:r>
      <w:r w:rsidR="006012B7" w:rsidRPr="003F2D93">
        <w:rPr>
          <w:rFonts w:ascii="Consolas" w:hAnsi="Consolas"/>
        </w:rPr>
        <w:t>--loop</w:t>
      </w:r>
      <w:r w:rsidR="00C659A1">
        <w:t xml:space="preserve">) fichiers téléchargés. Les fichiers téléchargés se trouveront dans le dossier </w:t>
      </w:r>
      <w:r w:rsidR="00B90771">
        <w:t>./</w:t>
      </w:r>
      <w:r w:rsidR="00C072DB" w:rsidRPr="00C072DB">
        <w:rPr>
          <w:rFonts w:ascii="Consolas" w:hAnsi="Consolas"/>
        </w:rPr>
        <w:t>out</w:t>
      </w:r>
      <w:r w:rsidR="00C072DB">
        <w:rPr>
          <w:rFonts w:ascii="Consolas" w:hAnsi="Consolas"/>
        </w:rPr>
        <w:t>/</w:t>
      </w:r>
      <w:r w:rsidR="00C072DB" w:rsidRPr="00C072DB">
        <w:rPr>
          <w:rFonts w:ascii="Consolas" w:hAnsi="Consolas"/>
        </w:rPr>
        <w:t xml:space="preserve"> </w:t>
      </w:r>
      <w:r w:rsidR="00C659A1">
        <w:t xml:space="preserve">ou dans le dossier </w:t>
      </w:r>
      <w:r w:rsidR="00C273FC" w:rsidRPr="00C072DB">
        <w:rPr>
          <w:rFonts w:ascii="Consolas" w:hAnsi="Consolas"/>
        </w:rPr>
        <w:t>--out</w:t>
      </w:r>
      <w:r w:rsidR="000466C4">
        <w:rPr>
          <w:rFonts w:ascii="Consolas" w:hAnsi="Consolas"/>
        </w:rPr>
        <w:t xml:space="preserve"> </w:t>
      </w:r>
      <w:r w:rsidR="001425E4">
        <w:rPr>
          <w:rFonts w:ascii="Consolas" w:hAnsi="Consolas"/>
        </w:rPr>
        <w:t>&lt;dossier&gt;</w:t>
      </w:r>
      <w:r w:rsidR="00C273FC" w:rsidRPr="00C072DB">
        <w:rPr>
          <w:rFonts w:ascii="Consolas" w:hAnsi="Consolas"/>
        </w:rPr>
        <w:t xml:space="preserve"> </w:t>
      </w:r>
      <w:r w:rsidR="00C659A1">
        <w:t>si spécifi</w:t>
      </w:r>
      <w:r w:rsidR="00A94B19">
        <w:t>é</w:t>
      </w:r>
      <w:r w:rsidR="00C659A1">
        <w:t>.</w:t>
      </w:r>
    </w:p>
    <w:p w14:paraId="42A667B8" w14:textId="267F69E7" w:rsidR="00580EC2" w:rsidRDefault="003F2D93" w:rsidP="003F2D93">
      <w:r>
        <w:tab/>
      </w:r>
    </w:p>
    <w:p w14:paraId="0BD3CB0E" w14:textId="111FC663" w:rsidR="00BF1FD4" w:rsidRPr="00385613" w:rsidRDefault="00116DD5" w:rsidP="00BF1FD4">
      <w:pPr>
        <w:pStyle w:val="Titre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B01B4A1" wp14:editId="0B0A9052">
                <wp:simplePos x="0" y="0"/>
                <wp:positionH relativeFrom="margin">
                  <wp:align>center</wp:align>
                </wp:positionH>
                <wp:positionV relativeFrom="paragraph">
                  <wp:posOffset>898490</wp:posOffset>
                </wp:positionV>
                <wp:extent cx="5725160" cy="367665"/>
                <wp:effectExtent l="0" t="0" r="27940" b="1333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5CD73" w14:textId="76059F5D" w:rsidR="00240B7C" w:rsidRPr="003D01AC" w:rsidRDefault="00240B7C" w:rsidP="00240B7C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  <w:r w:rsidRPr="003D01AC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 xml:space="preserve">python3 </w:t>
                            </w:r>
                            <w:r w:rsidR="005464AF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>sender</w:t>
                            </w:r>
                            <w:r w:rsidRPr="003D01AC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 xml:space="preserve">.py [--help] </w:t>
                            </w:r>
                            <w:r w:rsidR="00BC0599" w:rsidRPr="00BC0599">
                              <w:rPr>
                                <w:rFonts w:ascii="Consolas" w:hAnsi="Consolas"/>
                                <w:szCs w:val="20"/>
                                <w:lang w:val="en-US"/>
                              </w:rPr>
                              <w:t>[--bluetooth] [--execute] address port file</w:t>
                            </w:r>
                          </w:p>
                          <w:p w14:paraId="784F0DDD" w14:textId="3FB39E89" w:rsidR="00BF1FD4" w:rsidRPr="00AC4664" w:rsidRDefault="00BF1FD4" w:rsidP="00BF1F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B4A1" id="_x0000_s1032" type="#_x0000_t202" style="position:absolute;left:0;text-align:left;margin-left:0;margin-top:70.75pt;width:450.8pt;height:28.95pt;z-index:251662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">
                <v:textbox>
                  <w:txbxContent>
                    <w:p w14:paraId="68D5CD73" w14:textId="76059F5D" w:rsidR="00240B7C" w:rsidRPr="003D01AC" w:rsidRDefault="00240B7C" w:rsidP="00240B7C">
                      <w:pPr>
                        <w:rPr>
                          <w:szCs w:val="20"/>
                          <w:lang w:val="en-US"/>
                        </w:rPr>
                      </w:pPr>
                      <w:r w:rsidRPr="003D01AC">
                        <w:rPr>
                          <w:rFonts w:ascii="Consolas" w:hAnsi="Consolas"/>
                          <w:szCs w:val="20"/>
                          <w:lang w:val="en-US"/>
                        </w:rPr>
                        <w:t xml:space="preserve">python3 </w:t>
                      </w:r>
                      <w:r w:rsidR="005464AF">
                        <w:rPr>
                          <w:rFonts w:ascii="Consolas" w:hAnsi="Consolas"/>
                          <w:szCs w:val="20"/>
                          <w:lang w:val="en-US"/>
                        </w:rPr>
                        <w:t>sender</w:t>
                      </w:r>
                      <w:r w:rsidRPr="003D01AC">
                        <w:rPr>
                          <w:rFonts w:ascii="Consolas" w:hAnsi="Consolas"/>
                          <w:szCs w:val="20"/>
                          <w:lang w:val="en-US"/>
                        </w:rPr>
                        <w:t xml:space="preserve">.py [--help] </w:t>
                      </w:r>
                      <w:r w:rsidR="00BC0599" w:rsidRPr="00BC0599">
                        <w:rPr>
                          <w:rFonts w:ascii="Consolas" w:hAnsi="Consolas"/>
                          <w:szCs w:val="20"/>
                          <w:lang w:val="en-US"/>
                        </w:rPr>
                        <w:t>[--bluetooth] [--execute] address port file</w:t>
                      </w:r>
                    </w:p>
                    <w:p w14:paraId="784F0DDD" w14:textId="3FB39E89" w:rsidR="00BF1FD4" w:rsidRPr="00AC4664" w:rsidRDefault="00BF1FD4" w:rsidP="00BF1F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1FD4">
        <w:t>sender.py</w:t>
      </w:r>
    </w:p>
    <w:p w14:paraId="3ADD3D0A" w14:textId="5A5A60AA" w:rsidR="00BF1FD4" w:rsidRDefault="00BF1FD4" w:rsidP="00BF1FD4"/>
    <w:p w14:paraId="547B8146" w14:textId="63B092BF" w:rsidR="00BF1FD4" w:rsidRDefault="003F682E" w:rsidP="00BF1FD4">
      <w:pPr>
        <w:ind w:firstLine="720"/>
      </w:pPr>
      <w:r>
        <w:t xml:space="preserve">Envoie le fichier </w:t>
      </w:r>
      <w:r w:rsidR="00067E08" w:rsidRPr="00AE1B80">
        <w:rPr>
          <w:rFonts w:ascii="Consolas" w:hAnsi="Consolas"/>
          <w:szCs w:val="20"/>
        </w:rPr>
        <w:t>file</w:t>
      </w:r>
      <w:r w:rsidR="00067E08">
        <w:t xml:space="preserve"> </w:t>
      </w:r>
      <w:r>
        <w:t>à </w:t>
      </w:r>
      <w:r w:rsidRPr="003F682E">
        <w:rPr>
          <w:rFonts w:ascii="Consolas" w:hAnsi="Consolas"/>
          <w:szCs w:val="20"/>
        </w:rPr>
        <w:t>address</w:t>
      </w:r>
      <w:r>
        <w:rPr>
          <w:rFonts w:ascii="Consolas" w:hAnsi="Consolas"/>
          <w:szCs w:val="20"/>
        </w:rPr>
        <w:t>:</w:t>
      </w:r>
      <w:r w:rsidRPr="003F682E">
        <w:rPr>
          <w:rFonts w:ascii="Consolas" w:hAnsi="Consolas"/>
          <w:szCs w:val="20"/>
        </w:rPr>
        <w:t>port</w:t>
      </w:r>
      <w:r w:rsidR="00AE1B80">
        <w:rPr>
          <w:rFonts w:ascii="Consolas" w:hAnsi="Consolas"/>
          <w:szCs w:val="20"/>
        </w:rPr>
        <w:t xml:space="preserve"> </w:t>
      </w:r>
      <w:r w:rsidR="00BF1FD4">
        <w:t>, soit en mode tcp/ip par défaut soit en mode Bluetooth (</w:t>
      </w:r>
      <w:r w:rsidR="00BF1FD4" w:rsidRPr="003A1BA5">
        <w:rPr>
          <w:rFonts w:ascii="Consolas" w:hAnsi="Consolas"/>
        </w:rPr>
        <w:t>--bluetooth</w:t>
      </w:r>
      <w:r w:rsidR="00BF1FD4">
        <w:t xml:space="preserve">). </w:t>
      </w:r>
      <w:r w:rsidR="00AE1B80">
        <w:t xml:space="preserve">Le fichier est exécuté à la réception si </w:t>
      </w:r>
      <w:r w:rsidR="008A7B60" w:rsidRPr="0028349C">
        <w:rPr>
          <w:rFonts w:ascii="Consolas" w:hAnsi="Consolas"/>
          <w:szCs w:val="20"/>
        </w:rPr>
        <w:t>--execute</w:t>
      </w:r>
      <w:r w:rsidR="008A7B60">
        <w:t xml:space="preserve"> est spécifié.</w:t>
      </w:r>
    </w:p>
    <w:p w14:paraId="211B2FB3" w14:textId="552800D9" w:rsidR="00BF1FD4" w:rsidRPr="00AA6D82" w:rsidRDefault="00BF1FD4" w:rsidP="00BF1FD4">
      <w:r>
        <w:tab/>
      </w:r>
    </w:p>
    <w:p w14:paraId="0A6C4A55" w14:textId="17031150" w:rsidR="00FB58C6" w:rsidRDefault="00FB58C6">
      <w:pPr>
        <w:spacing w:after="200"/>
      </w:pPr>
      <w:r>
        <w:br w:type="page"/>
      </w:r>
    </w:p>
    <w:p w14:paraId="184F968D" w14:textId="166069E7" w:rsidR="00BA5B46" w:rsidRPr="00BA5B46" w:rsidRDefault="00A91388" w:rsidP="00275BAC">
      <w:pPr>
        <w:pStyle w:val="Titre1"/>
        <w:spacing w:line="276" w:lineRule="auto"/>
        <w:rPr>
          <w:b w:val="0"/>
          <w:bCs/>
          <w:sz w:val="28"/>
          <w:szCs w:val="28"/>
        </w:rPr>
      </w:pPr>
      <w:r>
        <w:lastRenderedPageBreak/>
        <w:t>Exemples d’exécution</w:t>
      </w:r>
      <w:r w:rsidR="00FB58C6">
        <w:t>s</w:t>
      </w:r>
      <w:r w:rsidR="00A47575">
        <w:t xml:space="preserve"> (scenarios)</w:t>
      </w:r>
      <w:r w:rsidR="00BA5B46">
        <w:br/>
      </w:r>
      <w:r w:rsidR="00BA5B46" w:rsidRPr="00BA5B46">
        <w:rPr>
          <w:b w:val="0"/>
          <w:bCs/>
          <w:sz w:val="28"/>
          <w:szCs w:val="28"/>
        </w:rPr>
        <w:t xml:space="preserve">Entre 2 </w:t>
      </w:r>
      <w:proofErr w:type="spellStart"/>
      <w:r w:rsidR="005656AF">
        <w:rPr>
          <w:b w:val="0"/>
          <w:bCs/>
          <w:sz w:val="28"/>
          <w:szCs w:val="28"/>
        </w:rPr>
        <w:t>raspberry</w:t>
      </w:r>
      <w:proofErr w:type="spellEnd"/>
      <w:r w:rsidR="00BA5B46" w:rsidRPr="00BA5B46">
        <w:rPr>
          <w:b w:val="0"/>
          <w:bCs/>
          <w:sz w:val="28"/>
          <w:szCs w:val="28"/>
        </w:rPr>
        <w:t xml:space="preserve"> </w:t>
      </w:r>
      <w:proofErr w:type="spellStart"/>
      <w:r w:rsidR="00BA5B46" w:rsidRPr="00BA5B46">
        <w:rPr>
          <w:b w:val="0"/>
          <w:bCs/>
          <w:sz w:val="28"/>
          <w:szCs w:val="28"/>
        </w:rPr>
        <w:t>nodeA</w:t>
      </w:r>
      <w:proofErr w:type="spellEnd"/>
      <w:r w:rsidR="00BA5B46" w:rsidRPr="00BA5B46">
        <w:rPr>
          <w:b w:val="0"/>
          <w:bCs/>
          <w:sz w:val="28"/>
          <w:szCs w:val="28"/>
        </w:rPr>
        <w:t xml:space="preserve"> et </w:t>
      </w:r>
      <w:proofErr w:type="spellStart"/>
      <w:r w:rsidR="00BA5B46" w:rsidRPr="00BA5B46">
        <w:rPr>
          <w:b w:val="0"/>
          <w:bCs/>
          <w:sz w:val="28"/>
          <w:szCs w:val="28"/>
        </w:rPr>
        <w:t>nodeB</w:t>
      </w:r>
      <w:proofErr w:type="spellEnd"/>
    </w:p>
    <w:p w14:paraId="4E846772" w14:textId="46BCE5D3" w:rsidR="00A640C7" w:rsidRDefault="00A47575" w:rsidP="00A640C7">
      <w:pPr>
        <w:pStyle w:val="Titre2"/>
      </w:pPr>
      <w:r w:rsidRPr="00B25397">
        <w:t xml:space="preserve">Envoyer </w:t>
      </w:r>
      <w:r w:rsidR="00F958D7" w:rsidRPr="00B25397">
        <w:t>un script bash et l’</w:t>
      </w:r>
      <w:r w:rsidR="00A343BB" w:rsidRPr="00B25397">
        <w:t>exécuter</w:t>
      </w:r>
      <w:r w:rsidR="00F958D7" w:rsidRPr="00B25397">
        <w:t xml:space="preserve"> </w:t>
      </w:r>
      <w:r w:rsidR="00F31255">
        <w:t>(TCP/IP)</w:t>
      </w:r>
    </w:p>
    <w:p w14:paraId="3AAF2D70" w14:textId="100650AC" w:rsidR="00221950" w:rsidRDefault="00D32EA7" w:rsidP="00D32EA7">
      <w:pPr>
        <w:pStyle w:val="Titre3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6E77FFE" wp14:editId="24824258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6093460" cy="1355725"/>
            <wp:effectExtent l="0" t="0" r="254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B46">
        <w:t>Initialisation de</w:t>
      </w:r>
      <w:r w:rsidR="0009532D">
        <w:t xml:space="preserve"> la carte Wifi en Adhoc </w:t>
      </w:r>
      <w:r w:rsidR="00B342BF">
        <w:t>(adhoc.sh)</w:t>
      </w:r>
    </w:p>
    <w:p w14:paraId="7C8F6CFF" w14:textId="18EA41B0" w:rsidR="00B25397" w:rsidRDefault="00D32EA7" w:rsidP="00B25397">
      <w:r>
        <w:rPr>
          <w:noProof/>
        </w:rPr>
        <w:drawing>
          <wp:anchor distT="0" distB="0" distL="114300" distR="114300" simplePos="0" relativeHeight="251664896" behindDoc="0" locked="0" layoutInCell="1" allowOverlap="1" wp14:anchorId="5332D69E" wp14:editId="52A5C1CD">
            <wp:simplePos x="0" y="0"/>
            <wp:positionH relativeFrom="margin">
              <wp:align>right</wp:align>
            </wp:positionH>
            <wp:positionV relativeFrom="paragraph">
              <wp:posOffset>1577910</wp:posOffset>
            </wp:positionV>
            <wp:extent cx="6092190" cy="1411605"/>
            <wp:effectExtent l="0" t="0" r="381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21950">
        <w:t>nodeA</w:t>
      </w:r>
      <w:proofErr w:type="spellEnd"/>
      <w:proofErr w:type="gramEnd"/>
      <w:r w:rsidR="00221950">
        <w:t xml:space="preserve"> a pour IP 192.168.2.1</w:t>
      </w:r>
    </w:p>
    <w:p w14:paraId="498103B3" w14:textId="3BE44500" w:rsidR="00B17896" w:rsidRDefault="00B17896" w:rsidP="00B25397">
      <w:proofErr w:type="spellStart"/>
      <w:proofErr w:type="gramStart"/>
      <w:r>
        <w:t>nodeB</w:t>
      </w:r>
      <w:proofErr w:type="spellEnd"/>
      <w:proofErr w:type="gramEnd"/>
      <w:r>
        <w:t xml:space="preserve"> a pour IP 192.168.2.2</w:t>
      </w:r>
    </w:p>
    <w:p w14:paraId="4EA56C8D" w14:textId="5CA2EFEA" w:rsidR="003A4A5D" w:rsidRDefault="00E85D86" w:rsidP="00E85D86">
      <w:pPr>
        <w:pStyle w:val="Titre3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08D21F2" wp14:editId="2815E7FC">
            <wp:simplePos x="0" y="0"/>
            <wp:positionH relativeFrom="margin">
              <wp:align>right</wp:align>
            </wp:positionH>
            <wp:positionV relativeFrom="paragraph">
              <wp:posOffset>872205</wp:posOffset>
            </wp:positionV>
            <wp:extent cx="6091555" cy="421640"/>
            <wp:effectExtent l="0" t="0" r="4445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1C">
        <w:t>[</w:t>
      </w:r>
      <w:proofErr w:type="spellStart"/>
      <w:proofErr w:type="gramStart"/>
      <w:r w:rsidR="00DB061C">
        <w:t>nodeB</w:t>
      </w:r>
      <w:proofErr w:type="spellEnd"/>
      <w:proofErr w:type="gramEnd"/>
      <w:r w:rsidR="00DB061C">
        <w:t xml:space="preserve">] </w:t>
      </w:r>
      <w:bookmarkStart w:id="1" w:name="_Hlk98158539"/>
      <w:r w:rsidR="00B17896">
        <w:t>Mise en écoute</w:t>
      </w:r>
      <w:r w:rsidR="00DB061C">
        <w:t xml:space="preserve"> </w:t>
      </w:r>
      <w:r w:rsidR="00B17896">
        <w:t>sur le port 1000</w:t>
      </w:r>
      <w:bookmarkEnd w:id="1"/>
    </w:p>
    <w:p w14:paraId="71DAD05A" w14:textId="77777777" w:rsidR="00E85D86" w:rsidRPr="00E85D86" w:rsidRDefault="00E85D86" w:rsidP="00E85D86"/>
    <w:p w14:paraId="02A46BEC" w14:textId="08A545C3" w:rsidR="002E351F" w:rsidRPr="00E85D86" w:rsidRDefault="000551B2" w:rsidP="00C5654C">
      <w:pPr>
        <w:pStyle w:val="Titre3"/>
      </w:pPr>
      <w:r w:rsidRPr="00E85D86">
        <w:t>[</w:t>
      </w:r>
      <w:proofErr w:type="spellStart"/>
      <w:proofErr w:type="gramStart"/>
      <w:r w:rsidRPr="00E85D86">
        <w:t>nodeA</w:t>
      </w:r>
      <w:proofErr w:type="spellEnd"/>
      <w:proofErr w:type="gramEnd"/>
      <w:r w:rsidRPr="00E85D86">
        <w:t xml:space="preserve">] </w:t>
      </w:r>
      <w:r w:rsidR="00083636" w:rsidRPr="00C5654C">
        <w:drawing>
          <wp:anchor distT="0" distB="0" distL="114300" distR="114300" simplePos="0" relativeHeight="251666944" behindDoc="0" locked="0" layoutInCell="1" allowOverlap="1" wp14:anchorId="52B09C2D" wp14:editId="5249FA4F">
            <wp:simplePos x="0" y="0"/>
            <wp:positionH relativeFrom="margin">
              <wp:align>right</wp:align>
            </wp:positionH>
            <wp:positionV relativeFrom="paragraph">
              <wp:posOffset>793969</wp:posOffset>
            </wp:positionV>
            <wp:extent cx="6095365" cy="826135"/>
            <wp:effectExtent l="0" t="0" r="635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51F" w:rsidRPr="00C5654C">
        <w:t>Envoie</w:t>
      </w:r>
      <w:r w:rsidR="002E351F" w:rsidRPr="00E85D86">
        <w:t xml:space="preserve"> du fichier </w:t>
      </w:r>
      <w:r w:rsidR="00AF2C96" w:rsidRPr="00E85D86">
        <w:t xml:space="preserve">script.sh à </w:t>
      </w:r>
      <w:r w:rsidR="00AF2C96" w:rsidRPr="00E85D86">
        <w:rPr>
          <w:rFonts w:ascii="Consolas" w:hAnsi="Consolas"/>
        </w:rPr>
        <w:t>192.168.2.2:1000</w:t>
      </w:r>
    </w:p>
    <w:p w14:paraId="79CF4119" w14:textId="7B147DD1" w:rsidR="00AF2C96" w:rsidRDefault="00AF2C96" w:rsidP="00AF2C96"/>
    <w:p w14:paraId="5C2BA1F3" w14:textId="1B92C77C" w:rsidR="00083636" w:rsidRDefault="00727DF2" w:rsidP="00083636">
      <w:pPr>
        <w:pStyle w:val="Titre3"/>
      </w:pPr>
      <w:r>
        <w:lastRenderedPageBreak/>
        <w:t>[</w:t>
      </w:r>
      <w:proofErr w:type="spellStart"/>
      <w:proofErr w:type="gramStart"/>
      <w:r>
        <w:t>nodeB</w:t>
      </w:r>
      <w:proofErr w:type="spellEnd"/>
      <w:proofErr w:type="gramEnd"/>
      <w:r>
        <w:t xml:space="preserve">] </w:t>
      </w:r>
      <w:r w:rsidR="002E7190">
        <w:rPr>
          <w:noProof/>
        </w:rPr>
        <w:drawing>
          <wp:anchor distT="0" distB="0" distL="114300" distR="114300" simplePos="0" relativeHeight="251667968" behindDoc="0" locked="0" layoutInCell="1" allowOverlap="1" wp14:anchorId="7DB696C3" wp14:editId="7E477A5C">
            <wp:simplePos x="0" y="0"/>
            <wp:positionH relativeFrom="margin">
              <wp:align>right</wp:align>
            </wp:positionH>
            <wp:positionV relativeFrom="paragraph">
              <wp:posOffset>565391</wp:posOffset>
            </wp:positionV>
            <wp:extent cx="6096635" cy="1630045"/>
            <wp:effectExtent l="0" t="0" r="0" b="825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636">
        <w:t>Réception du fichier</w:t>
      </w:r>
      <w:r w:rsidR="00934761" w:rsidRPr="00934761">
        <w:t xml:space="preserve"> </w:t>
      </w:r>
      <w:r w:rsidR="00934761">
        <w:t>et exécution</w:t>
      </w:r>
    </w:p>
    <w:p w14:paraId="3B4D6871" w14:textId="6FD57764" w:rsidR="00083636" w:rsidRDefault="002E7190" w:rsidP="00083636">
      <w:proofErr w:type="spellStart"/>
      <w:proofErr w:type="gramStart"/>
      <w:r>
        <w:t>nodeB</w:t>
      </w:r>
      <w:proofErr w:type="spellEnd"/>
      <w:proofErr w:type="gramEnd"/>
      <w:r>
        <w:t xml:space="preserve"> exécute script.sh après la réception (HELLO WORLD, BYE.)</w:t>
      </w:r>
      <w:r w:rsidR="000C40EA">
        <w:t>. Pour</w:t>
      </w:r>
      <w:r w:rsidR="009B4148">
        <w:t xml:space="preserve"> cela il essaie de l’ouvrir avec </w:t>
      </w:r>
      <w:proofErr w:type="spellStart"/>
      <w:r w:rsidR="009B4148">
        <w:t>xdg</w:t>
      </w:r>
      <w:proofErr w:type="spellEnd"/>
      <w:r w:rsidR="009B4148">
        <w:t xml:space="preserve">-open (vidéo, image, lien web, </w:t>
      </w:r>
      <w:proofErr w:type="spellStart"/>
      <w:r w:rsidR="009B4148">
        <w:t>etc</w:t>
      </w:r>
      <w:proofErr w:type="spellEnd"/>
      <w:r w:rsidR="009B4148">
        <w:t>), il n’est pas installé donc il autorise l’exécution du fichier et le lance.</w:t>
      </w:r>
    </w:p>
    <w:p w14:paraId="6B522638" w14:textId="49912BF4" w:rsidR="000A1995" w:rsidRDefault="000A1995" w:rsidP="00083636"/>
    <w:p w14:paraId="558440DE" w14:textId="73B4FCB5" w:rsidR="000A1995" w:rsidRDefault="000A1995" w:rsidP="000A1995">
      <w:pPr>
        <w:pStyle w:val="Titre2"/>
      </w:pPr>
      <w:r w:rsidRPr="00B25397">
        <w:t xml:space="preserve">Envoyer un script bash et l’exécuter </w:t>
      </w:r>
      <w:r>
        <w:t>(</w:t>
      </w:r>
      <w:r w:rsidR="0088059E">
        <w:t>Bluetooth</w:t>
      </w:r>
      <w:r>
        <w:t>)</w:t>
      </w:r>
    </w:p>
    <w:p w14:paraId="3ECC64CF" w14:textId="5EDCD705" w:rsidR="00887DA2" w:rsidRDefault="000C2DCC" w:rsidP="00887DA2">
      <w:pPr>
        <w:pStyle w:val="Titre3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DB6AD38" wp14:editId="68F4C2C8">
            <wp:simplePos x="0" y="0"/>
            <wp:positionH relativeFrom="margin">
              <wp:align>right</wp:align>
            </wp:positionH>
            <wp:positionV relativeFrom="paragraph">
              <wp:posOffset>543889</wp:posOffset>
            </wp:positionV>
            <wp:extent cx="6091555" cy="1012190"/>
            <wp:effectExtent l="0" t="0" r="4445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A2">
        <w:t xml:space="preserve">Initialisation </w:t>
      </w:r>
      <w:r w:rsidR="00887DA2">
        <w:t>du service Bluetooth</w:t>
      </w:r>
      <w:r w:rsidR="00887DA2">
        <w:t xml:space="preserve"> (</w:t>
      </w:r>
      <w:r w:rsidR="00511C22">
        <w:t>bluetooth</w:t>
      </w:r>
      <w:r w:rsidR="00887DA2">
        <w:t>.sh)</w:t>
      </w:r>
    </w:p>
    <w:p w14:paraId="615001FC" w14:textId="76A93C03" w:rsidR="000A1995" w:rsidRDefault="003500E6" w:rsidP="003500E6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8CAF6CC" wp14:editId="386C3A07">
            <wp:simplePos x="0" y="0"/>
            <wp:positionH relativeFrom="margin">
              <wp:align>right</wp:align>
            </wp:positionH>
            <wp:positionV relativeFrom="paragraph">
              <wp:posOffset>1261110</wp:posOffset>
            </wp:positionV>
            <wp:extent cx="6096000" cy="1092200"/>
            <wp:effectExtent l="0" t="0" r="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B5">
        <w:t>L’adresse</w:t>
      </w:r>
      <w:r w:rsidR="00EB1C40">
        <w:t xml:space="preserve"> MAC </w:t>
      </w:r>
      <w:r w:rsidR="00EB1C40" w:rsidRPr="003500E6">
        <w:t>de</w:t>
      </w:r>
      <w:r w:rsidR="00EB1C40">
        <w:t xml:space="preserve"> </w:t>
      </w:r>
      <w:proofErr w:type="spellStart"/>
      <w:r w:rsidR="00EB1C40">
        <w:t>nodeA</w:t>
      </w:r>
      <w:proofErr w:type="spellEnd"/>
      <w:r w:rsidR="00EB1C40">
        <w:t xml:space="preserve"> est </w:t>
      </w:r>
      <w:r w:rsidR="00EB1C40" w:rsidRPr="00EB1C40">
        <w:rPr>
          <w:rFonts w:ascii="Consolas" w:hAnsi="Consolas"/>
        </w:rPr>
        <w:t>b</w:t>
      </w:r>
      <w:proofErr w:type="gramStart"/>
      <w:r w:rsidR="00EB1C40" w:rsidRPr="00EB1C40">
        <w:rPr>
          <w:rFonts w:ascii="Consolas" w:hAnsi="Consolas"/>
        </w:rPr>
        <w:t>8:</w:t>
      </w:r>
      <w:proofErr w:type="gramEnd"/>
      <w:r w:rsidR="00EB1C40" w:rsidRPr="00EB1C40">
        <w:rPr>
          <w:rFonts w:ascii="Consolas" w:hAnsi="Consolas"/>
        </w:rPr>
        <w:t>27:eb:14:d8:25</w:t>
      </w:r>
    </w:p>
    <w:p w14:paraId="261450D9" w14:textId="5ABD7D5F" w:rsidR="00CD62DB" w:rsidRPr="00CD62DB" w:rsidRDefault="007202B5" w:rsidP="003500E6">
      <w:pPr>
        <w:rPr>
          <w:rFonts w:ascii="Consolas" w:hAnsi="Consolas"/>
        </w:rPr>
      </w:pPr>
      <w:r>
        <w:t>L’adresse</w:t>
      </w:r>
      <w:r w:rsidR="003500E6">
        <w:t xml:space="preserve"> MAC </w:t>
      </w:r>
      <w:r w:rsidR="003500E6" w:rsidRPr="003500E6">
        <w:t>de</w:t>
      </w:r>
      <w:r w:rsidR="003500E6">
        <w:t xml:space="preserve"> </w:t>
      </w:r>
      <w:proofErr w:type="spellStart"/>
      <w:r w:rsidR="003500E6">
        <w:t>node</w:t>
      </w:r>
      <w:r w:rsidR="005122A4">
        <w:t>B</w:t>
      </w:r>
      <w:proofErr w:type="spellEnd"/>
      <w:r w:rsidR="003500E6">
        <w:t xml:space="preserve"> est </w:t>
      </w:r>
      <w:r w:rsidR="003500E6" w:rsidRPr="00EB1C40">
        <w:rPr>
          <w:rFonts w:ascii="Consolas" w:hAnsi="Consolas"/>
        </w:rPr>
        <w:t>b</w:t>
      </w:r>
      <w:proofErr w:type="gramStart"/>
      <w:r w:rsidR="003500E6" w:rsidRPr="00EB1C40">
        <w:rPr>
          <w:rFonts w:ascii="Consolas" w:hAnsi="Consolas"/>
        </w:rPr>
        <w:t>8:</w:t>
      </w:r>
      <w:proofErr w:type="gramEnd"/>
      <w:r w:rsidR="003500E6" w:rsidRPr="00EB1C40">
        <w:rPr>
          <w:rFonts w:ascii="Consolas" w:hAnsi="Consolas"/>
        </w:rPr>
        <w:t>27:eb:</w:t>
      </w:r>
      <w:r w:rsidR="003500E6">
        <w:rPr>
          <w:rFonts w:ascii="Consolas" w:hAnsi="Consolas"/>
        </w:rPr>
        <w:t>18</w:t>
      </w:r>
      <w:r w:rsidR="003500E6" w:rsidRPr="00EB1C40">
        <w:rPr>
          <w:rFonts w:ascii="Consolas" w:hAnsi="Consolas"/>
        </w:rPr>
        <w:t>:</w:t>
      </w:r>
      <w:r w:rsidR="003500E6">
        <w:rPr>
          <w:rFonts w:ascii="Consolas" w:hAnsi="Consolas"/>
        </w:rPr>
        <w:t>f0</w:t>
      </w:r>
      <w:r w:rsidR="003500E6" w:rsidRPr="00EB1C40">
        <w:rPr>
          <w:rFonts w:ascii="Consolas" w:hAnsi="Consolas"/>
        </w:rPr>
        <w:t>:</w:t>
      </w:r>
      <w:r w:rsidR="003500E6">
        <w:rPr>
          <w:rFonts w:ascii="Consolas" w:hAnsi="Consolas"/>
        </w:rPr>
        <w:t>53</w:t>
      </w:r>
    </w:p>
    <w:p w14:paraId="6490461F" w14:textId="63AFD9E8" w:rsidR="003500E6" w:rsidRDefault="003145C0" w:rsidP="00CD62DB">
      <w:pPr>
        <w:pStyle w:val="Titre3"/>
      </w:pPr>
      <w:r>
        <w:t>[</w:t>
      </w:r>
      <w:proofErr w:type="spellStart"/>
      <w:proofErr w:type="gramStart"/>
      <w:r>
        <w:t>nodeB</w:t>
      </w:r>
      <w:proofErr w:type="spellEnd"/>
      <w:proofErr w:type="gramEnd"/>
      <w:r>
        <w:t xml:space="preserve">] </w:t>
      </w:r>
      <w:r w:rsidR="0049530A">
        <w:rPr>
          <w:noProof/>
        </w:rPr>
        <w:drawing>
          <wp:anchor distT="0" distB="0" distL="114300" distR="114300" simplePos="0" relativeHeight="251671040" behindDoc="0" locked="0" layoutInCell="1" allowOverlap="1" wp14:anchorId="38C13FDB" wp14:editId="630E1FBA">
            <wp:simplePos x="0" y="0"/>
            <wp:positionH relativeFrom="margin">
              <wp:align>right</wp:align>
            </wp:positionH>
            <wp:positionV relativeFrom="paragraph">
              <wp:posOffset>820267</wp:posOffset>
            </wp:positionV>
            <wp:extent cx="6092190" cy="346710"/>
            <wp:effectExtent l="0" t="0" r="381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CD62DB">
        <w:t xml:space="preserve">Mise en écoute sur le port </w:t>
      </w:r>
      <w:r w:rsidR="00D274A4">
        <w:t>23</w:t>
      </w:r>
      <w:r w:rsidR="008B5A09">
        <w:t> </w:t>
      </w:r>
    </w:p>
    <w:p w14:paraId="20C4B680" w14:textId="1FE4882C" w:rsidR="0049530A" w:rsidRDefault="0049530A" w:rsidP="00E50362"/>
    <w:p w14:paraId="7F9123A9" w14:textId="3784D5EA" w:rsidR="00E50362" w:rsidRPr="00E8301A" w:rsidRDefault="004F4916" w:rsidP="00E8301A">
      <w:pPr>
        <w:pStyle w:val="Titre3"/>
      </w:pPr>
      <w:r w:rsidRPr="00E8301A">
        <w:lastRenderedPageBreak/>
        <w:drawing>
          <wp:anchor distT="0" distB="0" distL="114300" distR="114300" simplePos="0" relativeHeight="251672064" behindDoc="0" locked="0" layoutInCell="1" allowOverlap="1" wp14:anchorId="7EA16363" wp14:editId="6F1F0975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6094095" cy="1028065"/>
            <wp:effectExtent l="0" t="0" r="1905" b="63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730" w:rsidRPr="00E8301A">
        <w:t>[</w:t>
      </w:r>
      <w:proofErr w:type="spellStart"/>
      <w:proofErr w:type="gramStart"/>
      <w:r w:rsidR="00900730" w:rsidRPr="00E8301A">
        <w:t>nodeA</w:t>
      </w:r>
      <w:proofErr w:type="spellEnd"/>
      <w:proofErr w:type="gramEnd"/>
      <w:r w:rsidR="00900730" w:rsidRPr="00E8301A">
        <w:t xml:space="preserve">] </w:t>
      </w:r>
      <w:r w:rsidR="0049530A" w:rsidRPr="00E8301A">
        <w:t xml:space="preserve">Envoie </w:t>
      </w:r>
      <w:r w:rsidR="00900730" w:rsidRPr="00E8301A">
        <w:t>de</w:t>
      </w:r>
      <w:r w:rsidR="0049530A" w:rsidRPr="00E8301A">
        <w:t xml:space="preserve"> script.sh à</w:t>
      </w:r>
      <w:r w:rsidR="00900730" w:rsidRPr="00E8301A">
        <w:t xml:space="preserve"> </w:t>
      </w:r>
      <w:r w:rsidR="0049530A" w:rsidRPr="00E8301A">
        <w:t>b8:27:eb:18:f0:53</w:t>
      </w:r>
    </w:p>
    <w:p w14:paraId="162CAB89" w14:textId="77777777" w:rsidR="004F4916" w:rsidRPr="004F4916" w:rsidRDefault="004F4916" w:rsidP="004F4916"/>
    <w:p w14:paraId="47E36C3E" w14:textId="09D4BD8D" w:rsidR="004F4916" w:rsidRDefault="008364B5" w:rsidP="004F4916">
      <w:pPr>
        <w:pStyle w:val="Titre3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FBAFACC" wp14:editId="41786F2A">
            <wp:simplePos x="0" y="0"/>
            <wp:positionH relativeFrom="margin">
              <wp:align>left</wp:align>
            </wp:positionH>
            <wp:positionV relativeFrom="paragraph">
              <wp:posOffset>840105</wp:posOffset>
            </wp:positionV>
            <wp:extent cx="6090285" cy="1835785"/>
            <wp:effectExtent l="0" t="0" r="571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916">
        <w:t>[</w:t>
      </w:r>
      <w:proofErr w:type="spellStart"/>
      <w:proofErr w:type="gramStart"/>
      <w:r w:rsidR="004F4916">
        <w:t>nodeB</w:t>
      </w:r>
      <w:proofErr w:type="spellEnd"/>
      <w:proofErr w:type="gramEnd"/>
      <w:r w:rsidR="004F4916">
        <w:t xml:space="preserve">] </w:t>
      </w:r>
      <w:r w:rsidR="004F4916">
        <w:t>Réception du fichier</w:t>
      </w:r>
      <w:r w:rsidR="00934761">
        <w:t xml:space="preserve"> et exécution</w:t>
      </w:r>
    </w:p>
    <w:p w14:paraId="1F240FD6" w14:textId="39082DE0" w:rsidR="008364B5" w:rsidRDefault="008364B5">
      <w:pPr>
        <w:spacing w:after="200"/>
      </w:pPr>
      <w:r>
        <w:br w:type="page"/>
      </w:r>
    </w:p>
    <w:p w14:paraId="716D7B40" w14:textId="2B51CC49" w:rsidR="00E8301A" w:rsidRPr="00E8301A" w:rsidRDefault="00E8301A" w:rsidP="00E8301A"/>
    <w:p w14:paraId="4F6E242B" w14:textId="2089F698" w:rsidR="00E8301A" w:rsidRPr="00E8301A" w:rsidRDefault="008364B5" w:rsidP="00C5654C">
      <w:pPr>
        <w:pStyle w:val="Titre2"/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75573FB" wp14:editId="20E6E241">
            <wp:simplePos x="0" y="0"/>
            <wp:positionH relativeFrom="margin">
              <wp:align>right</wp:align>
            </wp:positionH>
            <wp:positionV relativeFrom="paragraph">
              <wp:posOffset>819665</wp:posOffset>
            </wp:positionV>
            <wp:extent cx="6092190" cy="1737360"/>
            <wp:effectExtent l="0" t="0" r="381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54C">
        <w:t xml:space="preserve">Gestion des déconnexions : </w:t>
      </w:r>
    </w:p>
    <w:p w14:paraId="59FD5045" w14:textId="0C8AE3E4" w:rsidR="00E8301A" w:rsidRPr="00E8301A" w:rsidRDefault="00BF0AFB" w:rsidP="00E8301A">
      <w:r>
        <w:t>Interruption</w:t>
      </w:r>
      <w:r w:rsidR="008364B5">
        <w:t xml:space="preserve"> du téléchargement par l’envoyeur (</w:t>
      </w:r>
      <w:proofErr w:type="spellStart"/>
      <w:r w:rsidR="008364B5">
        <w:t>nodeA</w:t>
      </w:r>
      <w:proofErr w:type="spellEnd"/>
      <w:r w:rsidR="008364B5">
        <w:t>)</w:t>
      </w:r>
    </w:p>
    <w:p w14:paraId="3F95F71E" w14:textId="3AEF9CA8" w:rsidR="00E8301A" w:rsidRPr="00E8301A" w:rsidRDefault="00E8301A" w:rsidP="00E8301A"/>
    <w:p w14:paraId="705DEE4E" w14:textId="689AC775" w:rsidR="00E8301A" w:rsidRDefault="00BF0AFB" w:rsidP="00E8301A">
      <w:r>
        <w:rPr>
          <w:noProof/>
        </w:rPr>
        <w:drawing>
          <wp:anchor distT="0" distB="0" distL="114300" distR="114300" simplePos="0" relativeHeight="251676160" behindDoc="0" locked="0" layoutInCell="1" allowOverlap="1" wp14:anchorId="0F967141" wp14:editId="14E2D2A9">
            <wp:simplePos x="0" y="0"/>
            <wp:positionH relativeFrom="margin">
              <wp:align>right</wp:align>
            </wp:positionH>
            <wp:positionV relativeFrom="paragraph">
              <wp:posOffset>169545</wp:posOffset>
            </wp:positionV>
            <wp:extent cx="6097270" cy="1296670"/>
            <wp:effectExtent l="0" t="0" r="0" b="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5F193" w14:textId="314614DA" w:rsidR="00E8301A" w:rsidRDefault="00E8301A" w:rsidP="00E8301A"/>
    <w:p w14:paraId="48C3BE39" w14:textId="1DBB4680" w:rsidR="00E8301A" w:rsidRPr="00E8301A" w:rsidRDefault="00BF0AFB" w:rsidP="00E8301A">
      <w:pPr>
        <w:tabs>
          <w:tab w:val="left" w:pos="4146"/>
        </w:tabs>
      </w:pPr>
      <w:proofErr w:type="spellStart"/>
      <w:proofErr w:type="gramStart"/>
      <w:r>
        <w:t>nodeB</w:t>
      </w:r>
      <w:proofErr w:type="spellEnd"/>
      <w:proofErr w:type="gramEnd"/>
      <w:r>
        <w:t xml:space="preserve"> détecte que le fichier téléchargé n’est pas complet et l’indique.</w:t>
      </w:r>
    </w:p>
    <w:sectPr w:rsidR="00E8301A" w:rsidRPr="00E8301A" w:rsidSect="0029136D">
      <w:headerReference w:type="default" r:id="rId21"/>
      <w:footerReference w:type="default" r:id="rId22"/>
      <w:footerReference w:type="first" r:id="rId2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54E9" w14:textId="77777777" w:rsidR="00DB6CD9" w:rsidRDefault="00DB6CD9" w:rsidP="004B7E44">
      <w:r>
        <w:separator/>
      </w:r>
    </w:p>
  </w:endnote>
  <w:endnote w:type="continuationSeparator" w:id="0">
    <w:p w14:paraId="6476C8F5" w14:textId="77777777" w:rsidR="00DB6CD9" w:rsidRDefault="00DB6CD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5F2F" w14:textId="77777777" w:rsidR="005B14A4" w:rsidRDefault="005B14A4"/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27BA9A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000000" w:themeFill="text1"/>
          <w:vAlign w:val="center"/>
        </w:tcPr>
        <w:p w14:paraId="0BD12B6D" w14:textId="40D395DF" w:rsidR="004B7E44" w:rsidRDefault="004B7E44" w:rsidP="004B7E44">
          <w:pPr>
            <w:pStyle w:val="Pieddepage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53A92" w14:textId="77777777" w:rsidR="005A718F" w:rsidRDefault="005A718F" w:rsidP="004B7E44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0E9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78CE" w14:textId="77777777" w:rsidR="00DB6CD9" w:rsidRDefault="00DB6CD9" w:rsidP="004B7E44">
      <w:r>
        <w:separator/>
      </w:r>
    </w:p>
  </w:footnote>
  <w:footnote w:type="continuationSeparator" w:id="0">
    <w:p w14:paraId="3CA7E43F" w14:textId="77777777" w:rsidR="00DB6CD9" w:rsidRDefault="00DB6CD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939417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39EAC00" w14:textId="77777777" w:rsidR="004B7E44" w:rsidRDefault="004B7E44" w:rsidP="004B7E44">
          <w:pPr>
            <w:pStyle w:val="En-tte"/>
          </w:pPr>
          <w:r>
            <w:rPr>
              <w:noProof/>
              <w:lang w:bidi="fr-FR"/>
            </w:rPr>
            <mc:AlternateContent>
              <mc:Choice Requires="wps">
                <w:drawing>
                  <wp:inline distT="0" distB="0" distL="0" distR="0" wp14:anchorId="2CDE4FD6" wp14:editId="67A97CB6">
                    <wp:extent cx="1352282" cy="592428"/>
                    <wp:effectExtent l="0" t="0" r="635" b="0"/>
                    <wp:docPr id="11" name="Rectangle 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3D3788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fr-FR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fr-F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CDE4FD6" id="Rectangle 11" o:spid="_x0000_s1033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4a66ac [3204]" stroked="f" strokeweight="2pt">
                    <v:textbox>
                      <w:txbxContent>
                        <w:p w14:paraId="623D3788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fr-FR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fr-FR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fr-FR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fr-FR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fr-FR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4F69"/>
    <w:multiLevelType w:val="hybridMultilevel"/>
    <w:tmpl w:val="D926055A"/>
    <w:lvl w:ilvl="0" w:tplc="B9A8D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52DFF"/>
    <w:multiLevelType w:val="hybridMultilevel"/>
    <w:tmpl w:val="0AF005BE"/>
    <w:lvl w:ilvl="0" w:tplc="4886B2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464187">
    <w:abstractNumId w:val="1"/>
  </w:num>
  <w:num w:numId="2" w16cid:durableId="6576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22"/>
    <w:rsid w:val="000046B8"/>
    <w:rsid w:val="0001516D"/>
    <w:rsid w:val="00025494"/>
    <w:rsid w:val="000466C4"/>
    <w:rsid w:val="000551B2"/>
    <w:rsid w:val="00056DD6"/>
    <w:rsid w:val="00067E08"/>
    <w:rsid w:val="00083636"/>
    <w:rsid w:val="00087950"/>
    <w:rsid w:val="0009532D"/>
    <w:rsid w:val="00095F47"/>
    <w:rsid w:val="00096A1E"/>
    <w:rsid w:val="000A1995"/>
    <w:rsid w:val="000B080B"/>
    <w:rsid w:val="000C2DCC"/>
    <w:rsid w:val="000C40EA"/>
    <w:rsid w:val="000D53E6"/>
    <w:rsid w:val="000D6D03"/>
    <w:rsid w:val="000E0E40"/>
    <w:rsid w:val="001030B0"/>
    <w:rsid w:val="00116035"/>
    <w:rsid w:val="00116DD5"/>
    <w:rsid w:val="001425E4"/>
    <w:rsid w:val="00190B45"/>
    <w:rsid w:val="001A403A"/>
    <w:rsid w:val="001B2905"/>
    <w:rsid w:val="001D4222"/>
    <w:rsid w:val="00221950"/>
    <w:rsid w:val="00232CC0"/>
    <w:rsid w:val="00240B7C"/>
    <w:rsid w:val="00257B23"/>
    <w:rsid w:val="00260AF7"/>
    <w:rsid w:val="002743EC"/>
    <w:rsid w:val="00275BAC"/>
    <w:rsid w:val="0028349C"/>
    <w:rsid w:val="0029136D"/>
    <w:rsid w:val="00293B83"/>
    <w:rsid w:val="002D5628"/>
    <w:rsid w:val="002D691F"/>
    <w:rsid w:val="002E351F"/>
    <w:rsid w:val="002E7190"/>
    <w:rsid w:val="003145C0"/>
    <w:rsid w:val="0033357B"/>
    <w:rsid w:val="0034329E"/>
    <w:rsid w:val="003500E6"/>
    <w:rsid w:val="0037615F"/>
    <w:rsid w:val="00384611"/>
    <w:rsid w:val="00385613"/>
    <w:rsid w:val="00390699"/>
    <w:rsid w:val="003A1BA5"/>
    <w:rsid w:val="003A4A5D"/>
    <w:rsid w:val="003A5EE6"/>
    <w:rsid w:val="003D01AC"/>
    <w:rsid w:val="003F157C"/>
    <w:rsid w:val="003F2D93"/>
    <w:rsid w:val="003F682E"/>
    <w:rsid w:val="00456072"/>
    <w:rsid w:val="0048494B"/>
    <w:rsid w:val="00494C85"/>
    <w:rsid w:val="0049530A"/>
    <w:rsid w:val="004B7E44"/>
    <w:rsid w:val="004C7125"/>
    <w:rsid w:val="004D38DA"/>
    <w:rsid w:val="004D5252"/>
    <w:rsid w:val="004F2B86"/>
    <w:rsid w:val="004F4916"/>
    <w:rsid w:val="00511C22"/>
    <w:rsid w:val="005122A4"/>
    <w:rsid w:val="00541792"/>
    <w:rsid w:val="005464AF"/>
    <w:rsid w:val="005656AF"/>
    <w:rsid w:val="00580EC2"/>
    <w:rsid w:val="005A09C6"/>
    <w:rsid w:val="005A718F"/>
    <w:rsid w:val="005B14A4"/>
    <w:rsid w:val="005C1AF9"/>
    <w:rsid w:val="005C6AE8"/>
    <w:rsid w:val="005E243B"/>
    <w:rsid w:val="006012B7"/>
    <w:rsid w:val="00613E7F"/>
    <w:rsid w:val="0061619C"/>
    <w:rsid w:val="006361A6"/>
    <w:rsid w:val="006A3CE7"/>
    <w:rsid w:val="006B42B9"/>
    <w:rsid w:val="007001B5"/>
    <w:rsid w:val="007202B5"/>
    <w:rsid w:val="00727DF2"/>
    <w:rsid w:val="00742A3B"/>
    <w:rsid w:val="007516CF"/>
    <w:rsid w:val="007D4153"/>
    <w:rsid w:val="007F0D2D"/>
    <w:rsid w:val="007F767B"/>
    <w:rsid w:val="008340C7"/>
    <w:rsid w:val="008364B5"/>
    <w:rsid w:val="0085175E"/>
    <w:rsid w:val="008574B5"/>
    <w:rsid w:val="00857BCE"/>
    <w:rsid w:val="008673EC"/>
    <w:rsid w:val="0088059E"/>
    <w:rsid w:val="00887DA2"/>
    <w:rsid w:val="0089279E"/>
    <w:rsid w:val="008A7B60"/>
    <w:rsid w:val="008B29C4"/>
    <w:rsid w:val="008B33BC"/>
    <w:rsid w:val="008B5490"/>
    <w:rsid w:val="008B5556"/>
    <w:rsid w:val="008B5A09"/>
    <w:rsid w:val="00900730"/>
    <w:rsid w:val="009120E9"/>
    <w:rsid w:val="00934761"/>
    <w:rsid w:val="00935B13"/>
    <w:rsid w:val="00945900"/>
    <w:rsid w:val="009B4148"/>
    <w:rsid w:val="009C396C"/>
    <w:rsid w:val="009E01FA"/>
    <w:rsid w:val="00A242BF"/>
    <w:rsid w:val="00A343BB"/>
    <w:rsid w:val="00A361FF"/>
    <w:rsid w:val="00A45222"/>
    <w:rsid w:val="00A47575"/>
    <w:rsid w:val="00A640C7"/>
    <w:rsid w:val="00A91388"/>
    <w:rsid w:val="00A94B19"/>
    <w:rsid w:val="00AA6D82"/>
    <w:rsid w:val="00AB0D2E"/>
    <w:rsid w:val="00AC4664"/>
    <w:rsid w:val="00AC4A71"/>
    <w:rsid w:val="00AD549C"/>
    <w:rsid w:val="00AE1B80"/>
    <w:rsid w:val="00AF1E4A"/>
    <w:rsid w:val="00AF2C96"/>
    <w:rsid w:val="00B13074"/>
    <w:rsid w:val="00B17896"/>
    <w:rsid w:val="00B24B0E"/>
    <w:rsid w:val="00B25397"/>
    <w:rsid w:val="00B31A88"/>
    <w:rsid w:val="00B342BF"/>
    <w:rsid w:val="00B572B4"/>
    <w:rsid w:val="00B90771"/>
    <w:rsid w:val="00BA5B46"/>
    <w:rsid w:val="00BB174F"/>
    <w:rsid w:val="00BB20BA"/>
    <w:rsid w:val="00BC0599"/>
    <w:rsid w:val="00BD4518"/>
    <w:rsid w:val="00BF0AFB"/>
    <w:rsid w:val="00BF1FD4"/>
    <w:rsid w:val="00C072DB"/>
    <w:rsid w:val="00C273FC"/>
    <w:rsid w:val="00C43061"/>
    <w:rsid w:val="00C5654C"/>
    <w:rsid w:val="00C659A1"/>
    <w:rsid w:val="00CA0194"/>
    <w:rsid w:val="00CB1D77"/>
    <w:rsid w:val="00CD4F7D"/>
    <w:rsid w:val="00CD62DB"/>
    <w:rsid w:val="00CF278C"/>
    <w:rsid w:val="00D05B60"/>
    <w:rsid w:val="00D1797F"/>
    <w:rsid w:val="00D274A4"/>
    <w:rsid w:val="00D32EA7"/>
    <w:rsid w:val="00D714F5"/>
    <w:rsid w:val="00D944EF"/>
    <w:rsid w:val="00DB061C"/>
    <w:rsid w:val="00DB26A7"/>
    <w:rsid w:val="00DB6CD9"/>
    <w:rsid w:val="00DB7946"/>
    <w:rsid w:val="00DC6BA9"/>
    <w:rsid w:val="00DF07E4"/>
    <w:rsid w:val="00E340E4"/>
    <w:rsid w:val="00E40FC9"/>
    <w:rsid w:val="00E50362"/>
    <w:rsid w:val="00E76CAD"/>
    <w:rsid w:val="00E81A49"/>
    <w:rsid w:val="00E8301A"/>
    <w:rsid w:val="00E85D86"/>
    <w:rsid w:val="00E94B5F"/>
    <w:rsid w:val="00EB1C40"/>
    <w:rsid w:val="00EB3187"/>
    <w:rsid w:val="00EC48DB"/>
    <w:rsid w:val="00ED5BDA"/>
    <w:rsid w:val="00ED7AD6"/>
    <w:rsid w:val="00F31255"/>
    <w:rsid w:val="00F45D47"/>
    <w:rsid w:val="00F570E6"/>
    <w:rsid w:val="00F93BED"/>
    <w:rsid w:val="00F958D7"/>
    <w:rsid w:val="00FB58C6"/>
    <w:rsid w:val="00FC2B0D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3ADD7"/>
  <w15:chartTrackingRefBased/>
  <w15:docId w15:val="{E6E74557-9AB4-48BB-AE9C-4EDBBE85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1A"/>
    <w:pPr>
      <w:spacing w:after="0"/>
    </w:pPr>
    <w:rPr>
      <w:rFonts w:ascii="Arial" w:eastAsiaTheme="minorEastAsia" w:hAnsi="Arial"/>
      <w:sz w:val="22"/>
      <w:szCs w:val="22"/>
    </w:rPr>
  </w:style>
  <w:style w:type="paragraph" w:styleId="Titre1">
    <w:name w:val="heading 1"/>
    <w:basedOn w:val="Normal"/>
    <w:link w:val="Titre1Car"/>
    <w:uiPriority w:val="2"/>
    <w:qFormat/>
    <w:rsid w:val="00E8301A"/>
    <w:pPr>
      <w:keepNext/>
      <w:spacing w:before="480" w:after="480" w:line="360" w:lineRule="auto"/>
      <w:jc w:val="center"/>
      <w:outlineLvl w:val="0"/>
    </w:pPr>
    <w:rPr>
      <w:rFonts w:asciiTheme="majorHAnsi" w:eastAsia="Times New Roman" w:hAnsiTheme="majorHAnsi" w:cs="Times New Roman"/>
      <w:b/>
      <w:sz w:val="52"/>
      <w:szCs w:val="24"/>
    </w:rPr>
  </w:style>
  <w:style w:type="paragraph" w:styleId="Titre2">
    <w:name w:val="heading 2"/>
    <w:basedOn w:val="Normal"/>
    <w:link w:val="Titre2Car"/>
    <w:uiPriority w:val="2"/>
    <w:unhideWhenUsed/>
    <w:qFormat/>
    <w:rsid w:val="00E8301A"/>
    <w:pPr>
      <w:keepNext/>
      <w:spacing w:before="360" w:after="360" w:line="240" w:lineRule="auto"/>
      <w:outlineLvl w:val="1"/>
    </w:pPr>
    <w:rPr>
      <w:rFonts w:asciiTheme="majorHAnsi" w:eastAsia="Times New Roman" w:hAnsiTheme="majorHAnsi" w:cs="Times New Roman"/>
      <w:b/>
      <w:sz w:val="36"/>
    </w:rPr>
  </w:style>
  <w:style w:type="paragraph" w:styleId="Titre3">
    <w:name w:val="heading 3"/>
    <w:basedOn w:val="Titre2"/>
    <w:next w:val="Normal"/>
    <w:link w:val="Titre3Car"/>
    <w:uiPriority w:val="2"/>
    <w:unhideWhenUsed/>
    <w:qFormat/>
    <w:rsid w:val="00E8301A"/>
    <w:pPr>
      <w:tabs>
        <w:tab w:val="left" w:pos="284"/>
        <w:tab w:val="left" w:pos="567"/>
        <w:tab w:val="left" w:pos="1134"/>
      </w:tabs>
      <w:spacing w:before="480" w:after="480"/>
      <w:ind w:left="284"/>
      <w:outlineLvl w:val="2"/>
    </w:pPr>
    <w:rPr>
      <w:b w:val="0"/>
      <w:sz w:val="32"/>
    </w:rPr>
  </w:style>
  <w:style w:type="paragraph" w:styleId="Titre4">
    <w:name w:val="heading 4"/>
    <w:basedOn w:val="Normal"/>
    <w:link w:val="Titre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E8301A"/>
    <w:rPr>
      <w:rFonts w:asciiTheme="majorHAnsi" w:eastAsia="Times New Roman" w:hAnsiTheme="majorHAnsi" w:cs="Times New Roman"/>
      <w:b/>
      <w:sz w:val="52"/>
      <w:szCs w:val="24"/>
    </w:rPr>
  </w:style>
  <w:style w:type="paragraph" w:styleId="Titre">
    <w:name w:val="Title"/>
    <w:basedOn w:val="Normal"/>
    <w:link w:val="TitreCar"/>
    <w:uiPriority w:val="1"/>
    <w:qFormat/>
    <w:rsid w:val="00B25397"/>
    <w:pPr>
      <w:spacing w:line="360" w:lineRule="auto"/>
      <w:contextualSpacing/>
      <w:jc w:val="center"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reCar">
    <w:name w:val="Titre Car"/>
    <w:basedOn w:val="Policepardfaut"/>
    <w:link w:val="Titre"/>
    <w:uiPriority w:val="1"/>
    <w:rsid w:val="00B25397"/>
    <w:rPr>
      <w:rFonts w:asciiTheme="majorHAnsi" w:eastAsia="Times New Roman" w:hAnsiTheme="majorHAnsi" w:cs="Times New Roman"/>
      <w:b/>
      <w:caps/>
      <w:sz w:val="100"/>
      <w:szCs w:val="40"/>
    </w:rPr>
  </w:style>
  <w:style w:type="paragraph" w:styleId="Sous-titre">
    <w:name w:val="Subtitle"/>
    <w:basedOn w:val="Normal"/>
    <w:link w:val="Sous-titre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us-titreCar">
    <w:name w:val="Sous-titre Car"/>
    <w:basedOn w:val="Policepardfaut"/>
    <w:link w:val="Sous-titr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ansinterligne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re2Car">
    <w:name w:val="Titre 2 Car"/>
    <w:basedOn w:val="Policepardfaut"/>
    <w:link w:val="Titre2"/>
    <w:uiPriority w:val="2"/>
    <w:rsid w:val="00E8301A"/>
    <w:rPr>
      <w:rFonts w:asciiTheme="majorHAnsi" w:eastAsia="Times New Roman" w:hAnsiTheme="majorHAnsi" w:cs="Times New Roman"/>
      <w:b/>
      <w:sz w:val="36"/>
      <w:szCs w:val="22"/>
    </w:rPr>
  </w:style>
  <w:style w:type="character" w:customStyle="1" w:styleId="Titre3Car">
    <w:name w:val="Titre 3 Car"/>
    <w:basedOn w:val="Policepardfaut"/>
    <w:link w:val="Titre3"/>
    <w:uiPriority w:val="2"/>
    <w:rsid w:val="00E8301A"/>
    <w:rPr>
      <w:rFonts w:asciiTheme="majorHAnsi" w:eastAsia="Times New Roman" w:hAnsiTheme="majorHAnsi" w:cs="Times New Roman"/>
      <w:sz w:val="32"/>
      <w:szCs w:val="22"/>
    </w:rPr>
  </w:style>
  <w:style w:type="character" w:customStyle="1" w:styleId="Titre4Car">
    <w:name w:val="Titre 4 Car"/>
    <w:basedOn w:val="Policepardfaut"/>
    <w:link w:val="Titre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itre">
    <w:name w:val="Chapitre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Titre5Car">
    <w:name w:val="Titre 5 Car"/>
    <w:basedOn w:val="Policepardfaut"/>
    <w:link w:val="Titre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718F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18F"/>
  </w:style>
  <w:style w:type="paragraph" w:styleId="Pieddepage">
    <w:name w:val="footer"/>
    <w:basedOn w:val="Normal"/>
    <w:link w:val="PieddepageCar"/>
    <w:uiPriority w:val="99"/>
    <w:unhideWhenUsed/>
    <w:rsid w:val="005A718F"/>
    <w:pPr>
      <w:spacing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5A718F"/>
  </w:style>
  <w:style w:type="character" w:styleId="Textedelespacerserv">
    <w:name w:val="Placeholder Text"/>
    <w:basedOn w:val="Policepardfaut"/>
    <w:uiPriority w:val="99"/>
    <w:semiHidden/>
    <w:rsid w:val="0094590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8494B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494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54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en\AppData\Roaming\Microsoft\Templates\Rapport%20d&#8217;activit&#233;%20(conception%20professionnelle).dotx" TargetMode="External"/></Relationships>
</file>

<file path=word/theme/theme1.xml><?xml version="1.0" encoding="utf-8"?>
<a:theme xmlns:a="http://schemas.openxmlformats.org/drawingml/2006/main" name="Theme2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(conception professionnelle).dotx</Template>
  <TotalTime>171</TotalTime>
  <Pages>7</Pages>
  <Words>418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Rodez</dc:creator>
  <cp:keywords/>
  <dc:description/>
  <cp:lastModifiedBy>Jérémie Rodez</cp:lastModifiedBy>
  <cp:revision>98</cp:revision>
  <dcterms:created xsi:type="dcterms:W3CDTF">2022-03-14T00:47:00Z</dcterms:created>
  <dcterms:modified xsi:type="dcterms:W3CDTF">2022-03-14T13:14:00Z</dcterms:modified>
</cp:coreProperties>
</file>